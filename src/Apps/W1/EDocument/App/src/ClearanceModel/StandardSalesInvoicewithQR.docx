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tc>
          <w:tcPr>
            <w:tcW w:w="2069" w:type="pct"/>
          </w:tcPr>
          <w:p w:rsidRPr="00204F31" w:rsidR="00C43401" w:rsidP="00D54DEE" w:rsidRDefault="00000000" w14:paraId="21CA28F0" w14:textId="6C76D4D4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Invoice/1306"/>
                <w:id w:val="-346637227"/>
                <w:placeholder>
                  <w:docPart w:val="CEDF5E3431064BB6BB9D44760C7A4D44"/>
                </w:placeholder>
                <w:dataBinding w:prefixMappings="xmlns:ns0='urn:microsoft-dynamics-nav/reports/Standard_Sales_Invoice/1306/'" w:xpath="/ns0:NavWordReportXmlPart[1]/ns0:Header[1]/ns0:CustomerAddress1[1]" w:storeItemID="{AF7A6226-6056-400F-ADDA-E1ADA7C0825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04F31" w:rsidR="00C43401">
                  <w:rPr>
                    <w:lang w:val="da-DK"/>
                  </w:rPr>
                  <w:t>CustomerAddress1</w:t>
                </w:r>
              </w:sdtContent>
            </w:sdt>
          </w:p>
        </w:tc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0041B603" w14:textId="19919AA5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73F0484F" w14:textId="13344102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65EC1B88" w14:textId="55A21CED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SeyV2w=="/>
          </w:sdtPr>
          <w:sdtContent>
            <w:tc>
              <w:tcPr>
                <w:tcW w:w="2549" w:type="dxa"/>
              </w:tcPr>
              <w:p w:rsidRPr="008179F0" w:rsidR="008179F0" w:rsidP="00D54DEE" w:rsidRDefault="009B66A4" w14:paraId="2DE9237F" w14:textId="58A15ED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9B66A4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9B66A4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9B66A4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9B66A4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9B66A4" w:rsidRDefault="00D54DEE" w14:paraId="69C803CA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9B66A4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9B66A4" w:rsidRDefault="00D54DEE" w14:paraId="58BCF64C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9B66A4" w:rsidRDefault="00D54DEE" w14:paraId="64419C1F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9B66A4" w:rsidRDefault="00D54DEE" w14:paraId="440F3B49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9B66A4" w:rsidRDefault="00D54DEE" w14:paraId="17623A30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9B66A4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9B66A4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B66A4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9B66A4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9B66A4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DE3986" w:rsidR="00DE3986" w:rsidP="009B66A4" w:rsidRDefault="00123A7D" w14:paraId="0E15C14D" w14:textId="7B34DCD8">
                  <w:pPr>
                    <w:pStyle w:val="Style1"/>
                    <w:rPr>
                      <w:rFonts w:eastAsiaTheme="minorEastAsia"/>
                      <w:lang w:eastAsia="zh-CN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="006F4F98" w:rsidP="00D54DEB" w:rsidRDefault="006F4F98" w14:paraId="0B5CFFE5" w14:textId="77777777">
      <w:pPr>
        <w:pStyle w:val="Style1"/>
        <w:rPr>
          <w:rFonts w:eastAsiaTheme="minorEastAsia"/>
          <w:sz w:val="20"/>
          <w:lang w:eastAsia="zh-CN"/>
        </w:rPr>
      </w:pPr>
    </w:p>
    <w:p w:rsidRPr="006F4F98" w:rsidR="006F4F98" w:rsidP="00D54DEB" w:rsidRDefault="006F4F98" w14:paraId="494B519D" w14:textId="704A2813">
      <w:pPr>
        <w:pStyle w:val="Style1"/>
        <w:rPr>
          <w:rFonts w:hint="eastAsia" w:eastAsiaTheme="minorEastAsia"/>
          <w:b/>
          <w:bCs/>
          <w:color w:val="000000" w:themeColor="text1"/>
          <w:sz w:val="20"/>
          <w:u w:val="none"/>
          <w:lang w:eastAsia="zh-CN"/>
        </w:rPr>
      </w:pPr>
      <w:r w:rsidRPr="006F4F98">
        <w:rPr>
          <w:rFonts w:hint="eastAsia" w:eastAsiaTheme="minorEastAsia"/>
          <w:b/>
          <w:bCs/>
          <w:color w:val="000000" w:themeColor="text1"/>
          <w:sz w:val="20"/>
          <w:u w:val="none"/>
          <w:lang w:eastAsia="zh-CN"/>
        </w:rPr>
        <w:t>E-Doc QR Code</w:t>
      </w:r>
    </w:p>
    <w:sdt>
      <w:sdtPr>
        <w:alias w:val="#Nav: /Header/QR_Code_Image"/>
        <w:tag w:val="#Nav: Standard_Sales_Invoice/1306"/>
        <w:id w:val="1865555775"/>
        <w:showingPlcHdr/>
        <w:dataBinding w:prefixMappings="xmlns:ns0='urn:microsoft-dynamics-nav/reports/Standard_Sales_Invoice/1306/' " w:xpath="/ns0:NavWordReportXmlPart[1]/ns0:Header[1]/ns0:QR_Code_Image[1]" w:storeItemID="{AF7A6226-6056-400F-ADDA-E1ADA7C08250}"/>
        <w:picture/>
      </w:sdtPr>
      <w:sdtContent>
        <w:p w:rsidRPr="004C5683" w:rsidR="004C5683" w:rsidP="004C5683" w:rsidRDefault="004C5683" w14:paraId="482C9382" w14:textId="7ED60D6E">
          <w:r>
            <w:rPr>
              <w:noProof/>
            </w:rPr>
            <w:drawing>
              <wp:inline distT="0" distB="0" distL="0" distR="0" wp14:anchorId="5F343823" wp14:editId="24D70F8F">
                <wp:extent cx="1136650" cy="1136650"/>
                <wp:effectExtent l="0" t="0" r="6350" b="6350"/>
                <wp:docPr id="1670123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Pr="004C5683" w:rsidR="004C5683" w:rsidSect="0090637C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F80" w:rsidP="00E40C63" w:rsidRDefault="00D46F80" w14:paraId="0E6DD08B" w14:textId="77777777">
      <w:pPr>
        <w:spacing w:after="0"/>
      </w:pPr>
      <w:r>
        <w:separator/>
      </w:r>
    </w:p>
  </w:endnote>
  <w:endnote w:type="continuationSeparator" w:id="0">
    <w:p w:rsidR="00D46F80" w:rsidP="00E40C63" w:rsidRDefault="00D46F80" w14:paraId="0807339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F80" w:rsidP="00E40C63" w:rsidRDefault="00D46F80" w14:paraId="477F0EB9" w14:textId="77777777">
      <w:pPr>
        <w:spacing w:after="0"/>
      </w:pPr>
      <w:r>
        <w:separator/>
      </w:r>
    </w:p>
  </w:footnote>
  <w:footnote w:type="continuationSeparator" w:id="0">
    <w:p w:rsidR="00D46F80" w:rsidP="00E40C63" w:rsidRDefault="00D46F80" w14:paraId="61233E1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542DC"/>
    <w:rsid w:val="00070EE8"/>
    <w:rsid w:val="00074151"/>
    <w:rsid w:val="000844A3"/>
    <w:rsid w:val="0008693A"/>
    <w:rsid w:val="000A4801"/>
    <w:rsid w:val="000A665A"/>
    <w:rsid w:val="000D5A6D"/>
    <w:rsid w:val="000E071F"/>
    <w:rsid w:val="000E7D76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4439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C2F5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5683"/>
    <w:rsid w:val="004C60A5"/>
    <w:rsid w:val="004E18A1"/>
    <w:rsid w:val="004F2432"/>
    <w:rsid w:val="005008BF"/>
    <w:rsid w:val="0051660C"/>
    <w:rsid w:val="00524FE6"/>
    <w:rsid w:val="00543913"/>
    <w:rsid w:val="00544480"/>
    <w:rsid w:val="00545331"/>
    <w:rsid w:val="00545960"/>
    <w:rsid w:val="00552846"/>
    <w:rsid w:val="00563DCD"/>
    <w:rsid w:val="00565DCB"/>
    <w:rsid w:val="005731CF"/>
    <w:rsid w:val="00582FAA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4F98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15BC"/>
    <w:rsid w:val="00892F16"/>
    <w:rsid w:val="008A3828"/>
    <w:rsid w:val="008B120D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B66A4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364AF"/>
    <w:rsid w:val="00A42BE5"/>
    <w:rsid w:val="00A76F36"/>
    <w:rsid w:val="00A9010E"/>
    <w:rsid w:val="00A940EF"/>
    <w:rsid w:val="00A9726D"/>
    <w:rsid w:val="00AA7326"/>
    <w:rsid w:val="00AB4956"/>
    <w:rsid w:val="00AD7DA5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3F43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46F80"/>
    <w:rsid w:val="00D53B6F"/>
    <w:rsid w:val="00D54A61"/>
    <w:rsid w:val="00D54DEB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E3986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C5B1E"/>
    <w:rsid w:val="00ED0377"/>
    <w:rsid w:val="00EE2CA3"/>
    <w:rsid w:val="00EE53F7"/>
    <w:rsid w:val="00EF50F0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24C7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31BE2"/>
    <w:rsid w:val="003514EE"/>
    <w:rsid w:val="00377866"/>
    <w:rsid w:val="003C12CB"/>
    <w:rsid w:val="003C2F56"/>
    <w:rsid w:val="003D1B0C"/>
    <w:rsid w:val="003E037C"/>
    <w:rsid w:val="003F5C4E"/>
    <w:rsid w:val="00401EE8"/>
    <w:rsid w:val="00441283"/>
    <w:rsid w:val="004966EF"/>
    <w:rsid w:val="005073E4"/>
    <w:rsid w:val="00507E0A"/>
    <w:rsid w:val="00545331"/>
    <w:rsid w:val="00551F7A"/>
    <w:rsid w:val="00591BD2"/>
    <w:rsid w:val="005E35BE"/>
    <w:rsid w:val="006F4005"/>
    <w:rsid w:val="00781235"/>
    <w:rsid w:val="00784F9C"/>
    <w:rsid w:val="007F1293"/>
    <w:rsid w:val="0080614B"/>
    <w:rsid w:val="008915BC"/>
    <w:rsid w:val="0089757A"/>
    <w:rsid w:val="008A720C"/>
    <w:rsid w:val="008C3CF8"/>
    <w:rsid w:val="00916429"/>
    <w:rsid w:val="00920D69"/>
    <w:rsid w:val="009A5EC5"/>
    <w:rsid w:val="009C4954"/>
    <w:rsid w:val="00A01C7A"/>
    <w:rsid w:val="00A103E8"/>
    <w:rsid w:val="00A10449"/>
    <w:rsid w:val="00A364AF"/>
    <w:rsid w:val="00A46F73"/>
    <w:rsid w:val="00AB4956"/>
    <w:rsid w:val="00AC48B9"/>
    <w:rsid w:val="00B06A1E"/>
    <w:rsid w:val="00B95809"/>
    <w:rsid w:val="00BD662E"/>
    <w:rsid w:val="00BF27CE"/>
    <w:rsid w:val="00C03606"/>
    <w:rsid w:val="00C74721"/>
    <w:rsid w:val="00CA3F43"/>
    <w:rsid w:val="00CB7A61"/>
    <w:rsid w:val="00CB7A74"/>
    <w:rsid w:val="00CC7327"/>
    <w:rsid w:val="00CD6CA3"/>
    <w:rsid w:val="00D52343"/>
    <w:rsid w:val="00ED4A72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R _ C o d e _ I m a g e > Q R _ C o d e _ I m a g e < / Q R _ C o d e _ I m a g e >  
         < Q R _ C o d e _ I m a g e _ L b l > Q R _ C o d e _ I m a g e _ L b l < / Q R _ C o d e _ I m a g e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86</Words>
  <Characters>1413</Characters>
  <Application>Microsoft Office Word</Application>
  <DocSecurity>0</DocSecurity>
  <Lines>176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2025-08-15T04:08:00Z</dcterms:modified>
</cp:coreProperties>
</file>