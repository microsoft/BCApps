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="00C43401" w:rsidRPr="00204F31" w14:paraId="5770917A" w14:textId="77777777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AF7A6226-6056-400F-ADDA-E1ADA7C0825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14:paraId="21CA28F0" w14:textId="77777777"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AF7A6226-6056-400F-ADDA-E1ADA7C08250}"/>
            <w:text/>
          </w:sdtPr>
          <w:sdtContent>
            <w:tc>
              <w:tcPr>
                <w:tcW w:w="2931" w:type="pct"/>
              </w:tcPr>
              <w:p w14:paraId="6391477E" w14:textId="77777777" w:rsidR="00C43401" w:rsidRPr="00204F31" w:rsidRDefault="00C43401" w:rsidP="00D54DEE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C43401" w:rsidRPr="00204F31" w14:paraId="222AF212" w14:textId="77777777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AF7A6226-6056-400F-ADDA-E1ADA7C08250}"/>
            <w:text/>
          </w:sdtPr>
          <w:sdtContent>
            <w:tc>
              <w:tcPr>
                <w:tcW w:w="2069" w:type="pct"/>
              </w:tcPr>
              <w:p w14:paraId="1489D3F5" w14:textId="77777777"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AF7A6226-6056-400F-ADDA-E1ADA7C08250}"/>
            <w:text/>
          </w:sdtPr>
          <w:sdtContent>
            <w:tc>
              <w:tcPr>
                <w:tcW w:w="2931" w:type="pct"/>
              </w:tcPr>
              <w:p w14:paraId="0695214B" w14:textId="77777777" w:rsidR="00C43401" w:rsidRPr="00204F31" w:rsidRDefault="00C43401" w:rsidP="00D54DEE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C43401" w:rsidRPr="00204F31" w14:paraId="658193F9" w14:textId="77777777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AF7A6226-6056-400F-ADDA-E1ADA7C08250}"/>
            <w:text/>
          </w:sdtPr>
          <w:sdtContent>
            <w:tc>
              <w:tcPr>
                <w:tcW w:w="2069" w:type="pct"/>
              </w:tcPr>
              <w:p w14:paraId="64955C60" w14:textId="77777777"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AF7A6226-6056-400F-ADDA-E1ADA7C08250}"/>
            <w:text/>
          </w:sdtPr>
          <w:sdtContent>
            <w:tc>
              <w:tcPr>
                <w:tcW w:w="2931" w:type="pct"/>
              </w:tcPr>
              <w:p w14:paraId="5105C5C9" w14:textId="77777777" w:rsidR="00C43401" w:rsidRPr="00204F31" w:rsidRDefault="00C43401" w:rsidP="00D54DEE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C43401" w:rsidRPr="00204F31" w14:paraId="32FB1846" w14:textId="77777777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AF7A6226-6056-400F-ADDA-E1ADA7C08250}"/>
            <w:text/>
          </w:sdtPr>
          <w:sdtContent>
            <w:tc>
              <w:tcPr>
                <w:tcW w:w="2069" w:type="pct"/>
              </w:tcPr>
              <w:p w14:paraId="37169D23" w14:textId="77777777"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AF7A6226-6056-400F-ADDA-E1ADA7C08250}"/>
            <w:text/>
          </w:sdtPr>
          <w:sdtContent>
            <w:tc>
              <w:tcPr>
                <w:tcW w:w="2931" w:type="pct"/>
              </w:tcPr>
              <w:p w14:paraId="79970DD8" w14:textId="77777777" w:rsidR="00C43401" w:rsidRPr="00204F31" w:rsidRDefault="00C43401" w:rsidP="00D54DEE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C43401" w:rsidRPr="00204F31" w14:paraId="1AFFFD7A" w14:textId="77777777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AF7A6226-6056-400F-ADDA-E1ADA7C08250}"/>
            <w:text/>
          </w:sdtPr>
          <w:sdtContent>
            <w:tc>
              <w:tcPr>
                <w:tcW w:w="2069" w:type="pct"/>
              </w:tcPr>
              <w:p w14:paraId="65DEF232" w14:textId="77777777"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AF7A6226-6056-400F-ADDA-E1ADA7C08250}"/>
            <w:text/>
          </w:sdtPr>
          <w:sdtContent>
            <w:tc>
              <w:tcPr>
                <w:tcW w:w="2931" w:type="pct"/>
              </w:tcPr>
              <w:p w14:paraId="34FE4DEB" w14:textId="77777777" w:rsidR="00C43401" w:rsidRPr="00204F31" w:rsidRDefault="00C43401" w:rsidP="00D54DEE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C43401" w:rsidRPr="00204F31" w14:paraId="26FC5C30" w14:textId="77777777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AF7A6226-6056-400F-ADDA-E1ADA7C08250}"/>
            <w:text/>
          </w:sdtPr>
          <w:sdtContent>
            <w:tc>
              <w:tcPr>
                <w:tcW w:w="2069" w:type="pct"/>
              </w:tcPr>
              <w:p w14:paraId="69ABE146" w14:textId="77777777"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AF7A6226-6056-400F-ADDA-E1ADA7C08250}"/>
            <w:text/>
          </w:sdtPr>
          <w:sdtContent>
            <w:tc>
              <w:tcPr>
                <w:tcW w:w="2931" w:type="pct"/>
              </w:tcPr>
              <w:p w14:paraId="01EE1DDD" w14:textId="77777777" w:rsidR="00C43401" w:rsidRPr="00204F31" w:rsidRDefault="00C43401" w:rsidP="00D54DEE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C43401" w:rsidRPr="00204F31" w14:paraId="74D8C58E" w14:textId="77777777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AF7A6226-6056-400F-ADDA-E1ADA7C08250}"/>
            <w:text/>
          </w:sdtPr>
          <w:sdtContent>
            <w:tc>
              <w:tcPr>
                <w:tcW w:w="2069" w:type="pct"/>
              </w:tcPr>
              <w:p w14:paraId="3A695A0F" w14:textId="77777777"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14:paraId="76B0B9E7" w14:textId="77777777" w:rsidR="00C43401" w:rsidRPr="00204F31" w:rsidRDefault="00000000" w:rsidP="00D54DEE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AF7A6226-6056-400F-ADDA-E1ADA7C08250}"/>
                <w:text/>
              </w:sdtPr>
              <w:sdtContent>
                <w:r w:rsidR="00C43401" w:rsidRPr="00204F3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AF7A6226-6056-400F-ADDA-E1ADA7C08250}"/>
                <w:text/>
              </w:sdtPr>
              <w:sdtContent>
                <w:r w:rsidR="00C43401" w:rsidRPr="00204F3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C43401" w:rsidRPr="00204F31" w14:paraId="01819229" w14:textId="77777777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AF7A6226-6056-400F-ADDA-E1ADA7C08250}"/>
            <w:text/>
          </w:sdtPr>
          <w:sdtContent>
            <w:tc>
              <w:tcPr>
                <w:tcW w:w="2069" w:type="pct"/>
              </w:tcPr>
              <w:p w14:paraId="3B1FD57E" w14:textId="77777777" w:rsidR="00C43401" w:rsidRPr="00204F31" w:rsidRDefault="00C43401" w:rsidP="00D54DEE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14:paraId="4F4E14D2" w14:textId="77777777" w:rsidR="00C43401" w:rsidRPr="00204F31" w:rsidRDefault="00C43401" w:rsidP="00D54DEE">
            <w:pPr>
              <w:pStyle w:val="NoSpacing"/>
              <w:jc w:val="right"/>
            </w:pPr>
          </w:p>
        </w:tc>
      </w:tr>
    </w:tbl>
    <w:p w14:paraId="62D0E883" w14:textId="77777777" w:rsidR="00D54DEE" w:rsidRPr="00DB3913" w:rsidRDefault="00D54DEE" w:rsidP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14:paraId="63EAA84E" w14:textId="77777777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AF7A6226-6056-400F-ADDA-E1ADA7C08250}"/>
            <w:text/>
          </w:sdtPr>
          <w:sdtContent>
            <w:tc>
              <w:tcPr>
                <w:tcW w:w="2549" w:type="dxa"/>
              </w:tcPr>
              <w:p w14:paraId="0374DD96" w14:textId="77777777" w:rsidR="00D54DEE" w:rsidRDefault="00D54DEE" w:rsidP="00D54DEE">
                <w:pPr>
                  <w:pStyle w:val="Heading1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AF7A6226-6056-400F-ADDA-E1ADA7C08250}"/>
            <w:text/>
          </w:sdtPr>
          <w:sdtContent>
            <w:tc>
              <w:tcPr>
                <w:tcW w:w="2549" w:type="dxa"/>
              </w:tcPr>
              <w:p w14:paraId="356562F7" w14:textId="77777777" w:rsidR="00D54DEE" w:rsidRDefault="00D54DEE" w:rsidP="00D54DEE">
                <w:pPr>
                  <w:pStyle w:val="Heading1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AF7A6226-6056-400F-ADDA-E1ADA7C08250}"/>
            <w:text/>
          </w:sdtPr>
          <w:sdtContent>
            <w:tc>
              <w:tcPr>
                <w:tcW w:w="2549" w:type="dxa"/>
              </w:tcPr>
              <w:p w14:paraId="0D925C4D" w14:textId="77777777" w:rsidR="00D54DEE" w:rsidRDefault="00D54DEE" w:rsidP="00D54DEE">
                <w:pPr>
                  <w:pStyle w:val="Heading1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14:paraId="42EB9CC9" w14:textId="77777777" w:rsidR="00D54DEE" w:rsidRDefault="00D54DEE" w:rsidP="00D54DEE">
                <w:pPr>
                  <w:pStyle w:val="Heading1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="00D54DEE" w:rsidRPr="00FD3C3E" w14:paraId="1A902A60" w14:textId="77777777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AF7A6226-6056-400F-ADDA-E1ADA7C08250}"/>
            <w:text/>
          </w:sdtPr>
          <w:sdtContent>
            <w:tc>
              <w:tcPr>
                <w:tcW w:w="2549" w:type="dxa"/>
              </w:tcPr>
              <w:p w14:paraId="3C4797A5" w14:textId="77777777" w:rsidR="00D54DEE" w:rsidRPr="00FD3C3E" w:rsidRDefault="00D54DEE" w:rsidP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AF7A6226-6056-400F-ADDA-E1ADA7C08250}"/>
            <w:text/>
          </w:sdtPr>
          <w:sdtContent>
            <w:tc>
              <w:tcPr>
                <w:tcW w:w="2549" w:type="dxa"/>
              </w:tcPr>
              <w:p w14:paraId="21917095" w14:textId="77777777" w:rsidR="00D54DEE" w:rsidRPr="00FD3C3E" w:rsidRDefault="00D54DEE" w:rsidP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AF7A6226-6056-400F-ADDA-E1ADA7C08250}"/>
            <w:text/>
          </w:sdtPr>
          <w:sdtContent>
            <w:tc>
              <w:tcPr>
                <w:tcW w:w="2549" w:type="dxa"/>
              </w:tcPr>
              <w:p w14:paraId="6398BD39" w14:textId="77777777" w:rsidR="00D54DEE" w:rsidRPr="00FD3C3E" w:rsidRDefault="00D54DEE" w:rsidP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14:paraId="75A01D47" w14:textId="77777777" w:rsidR="00D54DEE" w:rsidRPr="00FD3C3E" w:rsidRDefault="00D54DEE" w:rsidP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="00D54DEE" w:rsidRPr="00C516A1" w14:paraId="4437BB5A" w14:textId="77777777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AF7A6226-6056-400F-ADDA-E1ADA7C08250}"/>
            <w:text/>
          </w:sdtPr>
          <w:sdtContent>
            <w:tc>
              <w:tcPr>
                <w:tcW w:w="2549" w:type="dxa"/>
              </w:tcPr>
              <w:p w14:paraId="27B668D6" w14:textId="77777777" w:rsidR="00D54DEE" w:rsidRPr="00C516A1" w:rsidRDefault="00D54DEE" w:rsidP="00D54DEE">
                <w:pPr>
                  <w:pStyle w:val="Heading1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14:paraId="1BE0A9EB" w14:textId="77777777" w:rsidR="00D54DEE" w:rsidRPr="00C516A1" w:rsidRDefault="00D54DEE" w:rsidP="00D54DEE">
                <w:pPr>
                  <w:pStyle w:val="Heading1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14:paraId="14E35D7D" w14:textId="77777777" w:rsidR="00D54DEE" w:rsidRPr="00C516A1" w:rsidRDefault="00D54DEE" w:rsidP="00D54DEE">
                <w:pPr>
                  <w:pStyle w:val="Heading1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14:paraId="718631F7" w14:textId="77777777" w:rsidR="00D54DEE" w:rsidRPr="00C516A1" w:rsidRDefault="00D54DEE" w:rsidP="00D54DEE">
                <w:pPr>
                  <w:pStyle w:val="Heading1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="00D54DEE" w:rsidRPr="00FD3C3E" w14:paraId="477F7895" w14:textId="77777777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AF7A6226-6056-400F-ADDA-E1ADA7C08250}"/>
            <w:text/>
          </w:sdtPr>
          <w:sdtContent>
            <w:tc>
              <w:tcPr>
                <w:tcW w:w="2549" w:type="dxa"/>
              </w:tcPr>
              <w:p w14:paraId="291B57D2" w14:textId="77777777" w:rsidR="00D54DEE" w:rsidRPr="00FD3C3E" w:rsidRDefault="00D54DEE" w:rsidP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14:paraId="1904CAE3" w14:textId="77777777" w:rsidR="00D54DEE" w:rsidRPr="00FD3C3E" w:rsidRDefault="00D54DEE" w:rsidP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14:paraId="67E837C3" w14:textId="77777777" w:rsidR="00D54DEE" w:rsidRPr="00FD3C3E" w:rsidRDefault="00D54DEE" w:rsidP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14:paraId="52B010C0" w14:textId="77777777" w:rsidR="00D54DEE" w:rsidRPr="00FD3C3E" w:rsidRDefault="00D54DEE" w:rsidP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="008179F0" w:rsidRPr="00FD3C3E" w14:paraId="46026BBD" w14:textId="77777777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AF7A6226-6056-400F-ADDA-E1ADA7C08250}" w16sdtdh:storeItemChecksum="BaP63Q=="/>
          </w:sdtPr>
          <w:sdtContent>
            <w:tc>
              <w:tcPr>
                <w:tcW w:w="2549" w:type="dxa"/>
              </w:tcPr>
              <w:p w14:paraId="0041B603" w14:textId="40B48475" w:rsidR="008179F0" w:rsidRPr="008179F0" w:rsidRDefault="00B84AF7" w:rsidP="00D54DEE">
                <w:pPr>
                  <w:contextualSpacing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ShippingAgentCode_Lbl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AF7A6226-6056-400F-ADDA-E1ADA7C08250}" w16sdtdh:storeItemChecksum="BaP63Q=="/>
          </w:sdtPr>
          <w:sdtContent>
            <w:tc>
              <w:tcPr>
                <w:tcW w:w="2549" w:type="dxa"/>
              </w:tcPr>
              <w:p w14:paraId="73F0484F" w14:textId="6111C420" w:rsidR="008179F0" w:rsidRPr="008179F0" w:rsidRDefault="00B84AF7" w:rsidP="00D54DE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AF7A6226-6056-400F-ADDA-E1ADA7C08250}"/>
            <w:text/>
          </w:sdtPr>
          <w:sdtContent>
            <w:tc>
              <w:tcPr>
                <w:tcW w:w="2549" w:type="dxa"/>
              </w:tcPr>
              <w:p w14:paraId="6412F9E2" w14:textId="77777777" w:rsidR="008179F0" w:rsidRDefault="006418FA" w:rsidP="00D54DEE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14:paraId="47092CA4" w14:textId="77777777" w:rsidR="008179F0" w:rsidRDefault="008179F0" w:rsidP="00D54DEE">
            <w:pPr>
              <w:contextualSpacing/>
              <w:rPr>
                <w:lang w:val="da-DK"/>
              </w:rPr>
            </w:pPr>
          </w:p>
        </w:tc>
      </w:tr>
      <w:tr w:rsidR="008179F0" w:rsidRPr="00FD3C3E" w14:paraId="091E3B2B" w14:textId="77777777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AF7A6226-6056-400F-ADDA-E1ADA7C08250}" w16sdtdh:storeItemChecksum="BaP63Q=="/>
          </w:sdtPr>
          <w:sdtContent>
            <w:tc>
              <w:tcPr>
                <w:tcW w:w="2549" w:type="dxa"/>
              </w:tcPr>
              <w:p w14:paraId="65EC1B88" w14:textId="53B457EE" w:rsidR="008179F0" w:rsidRPr="008179F0" w:rsidRDefault="00B84AF7" w:rsidP="00D54DEE">
                <w:r>
                  <w:t>ShippingAgentCode</w:t>
                </w:r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AF7A6226-6056-400F-ADDA-E1ADA7C08250}" w16sdtdh:storeItemChecksum="BaP63Q=="/>
          </w:sdtPr>
          <w:sdtContent>
            <w:tc>
              <w:tcPr>
                <w:tcW w:w="2549" w:type="dxa"/>
              </w:tcPr>
              <w:p w14:paraId="2DE9237F" w14:textId="0C572126" w:rsidR="008179F0" w:rsidRPr="008179F0" w:rsidRDefault="00B84AF7" w:rsidP="00D54DEE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AF7A6226-6056-400F-ADDA-E1ADA7C08250}"/>
            <w:text/>
          </w:sdtPr>
          <w:sdtContent>
            <w:tc>
              <w:tcPr>
                <w:tcW w:w="2549" w:type="dxa"/>
              </w:tcPr>
              <w:p w14:paraId="640398F9" w14:textId="77777777" w:rsidR="008179F0" w:rsidRDefault="006418FA" w:rsidP="00D54DEE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14:paraId="7910807D" w14:textId="77777777" w:rsidR="008179F0" w:rsidRDefault="008179F0" w:rsidP="00D54DEE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 " w:xpath="/ns0:NavWordReportXmlPart[1]/ns0:Header[1]/ns0:WorkDescriptionLines" w:storeItemID="{AF7A6226-6056-400F-ADDA-E1ADA7C08250}"/>
        <w15:repeatingSection/>
      </w:sdtPr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AF7A6226-6056-400F-ADDA-E1ADA7C08250}"/>
                <w:text/>
              </w:sdtPr>
              <w:sdtContent>
                <w:p w14:paraId="67D0888E" w14:textId="77777777" w:rsidR="00D54DEE" w:rsidRDefault="00F7093D" w:rsidP="00A6493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="00D54DEE" w:rsidRPr="00DB3913" w14:paraId="1CE1B975" w14:textId="77777777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AF7A6226-6056-400F-ADDA-E1ADA7C08250}"/>
            <w:text/>
          </w:sdtPr>
          <w:sdtContent>
            <w:tc>
              <w:tcPr>
                <w:tcW w:w="954" w:type="dxa"/>
                <w:tcBorders>
                  <w:bottom w:val="single" w:sz="4" w:space="0" w:color="auto"/>
                </w:tcBorders>
                <w:vAlign w:val="bottom"/>
              </w:tcPr>
              <w:p w14:paraId="4613A8AC" w14:textId="77777777" w:rsidR="00D54DEE" w:rsidRPr="00DB3913" w:rsidRDefault="00D54DEE" w:rsidP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AF7A6226-6056-400F-ADDA-E1ADA7C08250}"/>
            <w:text/>
          </w:sdtPr>
          <w:sdtContent>
            <w:tc>
              <w:tcPr>
                <w:tcW w:w="2268" w:type="dxa"/>
                <w:tcBorders>
                  <w:bottom w:val="single" w:sz="4" w:space="0" w:color="auto"/>
                </w:tcBorders>
                <w:vAlign w:val="bottom"/>
              </w:tcPr>
              <w:p w14:paraId="7B3A9656" w14:textId="77777777" w:rsidR="00D54DEE" w:rsidRPr="00DB3913" w:rsidRDefault="00D54DEE" w:rsidP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AF7A6226-6056-400F-ADDA-E1ADA7C08250}"/>
            <w:text/>
          </w:sdtPr>
          <w:sdtContent>
            <w:tc>
              <w:tcPr>
                <w:tcW w:w="1021" w:type="dxa"/>
                <w:tcBorders>
                  <w:bottom w:val="single" w:sz="4" w:space="0" w:color="auto"/>
                </w:tcBorders>
                <w:vAlign w:val="bottom"/>
              </w:tcPr>
              <w:p w14:paraId="11A668DE" w14:textId="77777777" w:rsidR="00D54DEE" w:rsidRPr="00DB3913" w:rsidRDefault="00D54DEE" w:rsidP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AF7A6226-6056-400F-ADDA-E1ADA7C08250}"/>
            <w:text/>
          </w:sdtPr>
          <w:sdtContent>
            <w:tc>
              <w:tcPr>
                <w:tcW w:w="907" w:type="dxa"/>
                <w:tcBorders>
                  <w:bottom w:val="single" w:sz="4" w:space="0" w:color="auto"/>
                </w:tcBorders>
                <w:vAlign w:val="bottom"/>
              </w:tcPr>
              <w:p w14:paraId="3811B76F" w14:textId="77777777" w:rsidR="00D54DEE" w:rsidRPr="00DB3913" w:rsidRDefault="00D54DEE" w:rsidP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sz="4" w:space="0" w:color="auto"/>
            </w:tcBorders>
            <w:vAlign w:val="bottom"/>
          </w:tcPr>
          <w:p w14:paraId="1AB6EC4D" w14:textId="77777777" w:rsidR="00D54DEE" w:rsidRPr="00DB3913" w:rsidRDefault="00D54DEE" w:rsidP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AF7A6226-6056-400F-ADDA-E1ADA7C08250}"/>
            <w:text/>
          </w:sdtPr>
          <w:sdtContent>
            <w:tc>
              <w:tcPr>
                <w:tcW w:w="1365" w:type="dxa"/>
                <w:tcBorders>
                  <w:bottom w:val="single" w:sz="4" w:space="0" w:color="auto"/>
                </w:tcBorders>
                <w:vAlign w:val="bottom"/>
              </w:tcPr>
              <w:p w14:paraId="76940AAE" w14:textId="77777777" w:rsidR="00D54DEE" w:rsidRPr="00DB3913" w:rsidRDefault="00D54DEE" w:rsidP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sz="4" w:space="0" w:color="auto"/>
            </w:tcBorders>
            <w:vAlign w:val="bottom"/>
          </w:tcPr>
          <w:p w14:paraId="286AA4B5" w14:textId="77777777" w:rsidR="00D54DEE" w:rsidRPr="00DB3913" w:rsidRDefault="00D54DEE" w:rsidP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AF7A6226-6056-400F-ADDA-E1ADA7C08250}"/>
            <w:text/>
          </w:sdtPr>
          <w:sdtContent>
            <w:tc>
              <w:tcPr>
                <w:tcW w:w="709" w:type="dxa"/>
                <w:tcBorders>
                  <w:bottom w:val="single" w:sz="4" w:space="0" w:color="auto"/>
                </w:tcBorders>
                <w:vAlign w:val="bottom"/>
              </w:tcPr>
              <w:p w14:paraId="1E3D7206" w14:textId="77777777" w:rsidR="00D54DEE" w:rsidRPr="00DB3913" w:rsidRDefault="00D54DEE" w:rsidP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sz="4" w:space="0" w:color="auto"/>
                </w:tcBorders>
                <w:tcMar>
                  <w:right w:w="0" w:type="dxa"/>
                </w:tcMar>
                <w:vAlign w:val="bottom"/>
              </w:tcPr>
              <w:p w14:paraId="364C017C" w14:textId="77777777" w:rsidR="00D54DEE" w:rsidRPr="00DB3913" w:rsidRDefault="00D54DEE" w:rsidP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="00D54DEE" w:rsidRPr="00FD3C3E" w14:paraId="0EC5B037" w14:textId="77777777" w:rsidTr="004406A0">
        <w:trPr>
          <w:trHeight w:val="182"/>
          <w:jc w:val="right"/>
        </w:trPr>
        <w:tc>
          <w:tcPr>
            <w:tcW w:w="954" w:type="dxa"/>
            <w:tcBorders>
              <w:top w:val="single" w:sz="4" w:space="0" w:color="auto"/>
            </w:tcBorders>
          </w:tcPr>
          <w:p w14:paraId="1A9474F4" w14:textId="77777777" w:rsidR="00D54DEE" w:rsidRPr="00FD3C3E" w:rsidRDefault="00D54DEE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C577800" w14:textId="77777777" w:rsidR="00D54DEE" w:rsidRPr="00FD3C3E" w:rsidRDefault="00D54DEE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sz="4" w:space="0" w:color="auto"/>
            </w:tcBorders>
          </w:tcPr>
          <w:p w14:paraId="52A37D27" w14:textId="77777777" w:rsidR="00D54DEE" w:rsidRPr="00FD3C3E" w:rsidRDefault="00D54DEE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</w:tcBorders>
          </w:tcPr>
          <w:p w14:paraId="6505233F" w14:textId="77777777" w:rsidR="00D54DEE" w:rsidRPr="00FD3C3E" w:rsidRDefault="00D54DEE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</w:tcPr>
          <w:p w14:paraId="11261F2D" w14:textId="77777777" w:rsidR="00D54DEE" w:rsidRPr="00FD3C3E" w:rsidRDefault="00D54DEE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</w:tcBorders>
          </w:tcPr>
          <w:p w14:paraId="7E86BB6A" w14:textId="77777777" w:rsidR="00D54DEE" w:rsidRPr="00FD3C3E" w:rsidRDefault="00D54DEE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auto"/>
            </w:tcBorders>
          </w:tcPr>
          <w:p w14:paraId="11D0C8F2" w14:textId="77777777" w:rsidR="00D54DEE" w:rsidRPr="00FD3C3E" w:rsidRDefault="00D54DEE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1B9B413" w14:textId="77777777" w:rsidR="00D54DEE" w:rsidRPr="00FD3C3E" w:rsidRDefault="00D54DEE" w:rsidP="00772EA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sz="4" w:space="0" w:color="auto"/>
            </w:tcBorders>
            <w:tcMar>
              <w:right w:w="0" w:type="dxa"/>
            </w:tcMar>
          </w:tcPr>
          <w:p w14:paraId="1C3DED4F" w14:textId="77777777" w:rsidR="00D54DEE" w:rsidRPr="00FD3C3E" w:rsidRDefault="00D54DEE" w:rsidP="00772EA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 " w:xpath="/ns0:NavWordReportXmlPart[1]/ns0:Header[1]/ns0: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D54DEE" w:rsidRPr="00FD3C3E" w14:paraId="2E5EEEAC" w14:textId="77777777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AF7A6226-6056-400F-ADDA-E1ADA7C0825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14:paraId="5105F084" w14:textId="77777777" w:rsidR="00D54DEE" w:rsidRPr="00DA1FBA" w:rsidRDefault="00D54DEE" w:rsidP="00A6493F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AF7A6226-6056-400F-ADDA-E1ADA7C08250}"/>
                    <w:text/>
                  </w:sdtPr>
                  <w:sdtContent>
                    <w:tc>
                      <w:tcPr>
                        <w:tcW w:w="2268" w:type="dxa"/>
                      </w:tcPr>
                      <w:p w14:paraId="6BE8DD2E" w14:textId="77777777" w:rsidR="00D54DEE" w:rsidRPr="00DA1FBA" w:rsidRDefault="00D54DEE" w:rsidP="00A6493F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AF7A6226-6056-400F-ADDA-E1ADA7C08250}"/>
                    <w:text/>
                  </w:sdtPr>
                  <w:sdtContent>
                    <w:tc>
                      <w:tcPr>
                        <w:tcW w:w="1021" w:type="dxa"/>
                      </w:tcPr>
                      <w:p w14:paraId="5F7A16C2" w14:textId="77777777" w:rsidR="00D54DEE" w:rsidRPr="00DA1FBA" w:rsidRDefault="00D54DEE" w:rsidP="00A6493F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AF7A6226-6056-400F-ADDA-E1ADA7C08250}"/>
                    <w:text/>
                  </w:sdtPr>
                  <w:sdtContent>
                    <w:tc>
                      <w:tcPr>
                        <w:tcW w:w="907" w:type="dxa"/>
                      </w:tcPr>
                      <w:p w14:paraId="69C803CA" w14:textId="77777777" w:rsidR="00D54DEE" w:rsidRPr="00DA1FBA" w:rsidRDefault="00D54DEE" w:rsidP="00A6493F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AF7A6226-6056-400F-ADDA-E1ADA7C08250}"/>
                    <w:text/>
                  </w:sdtPr>
                  <w:sdtContent>
                    <w:tc>
                      <w:tcPr>
                        <w:tcW w:w="680" w:type="dxa"/>
                      </w:tcPr>
                      <w:p w14:paraId="39464B21" w14:textId="77777777" w:rsidR="00D54DEE" w:rsidRPr="00DA1FBA" w:rsidRDefault="00D54DEE" w:rsidP="00A6493F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AF7A6226-6056-400F-ADDA-E1ADA7C08250}"/>
                    <w:text/>
                  </w:sdtPr>
                  <w:sdtContent>
                    <w:tc>
                      <w:tcPr>
                        <w:tcW w:w="1365" w:type="dxa"/>
                      </w:tcPr>
                      <w:p w14:paraId="58BCF64C" w14:textId="77777777" w:rsidR="00D54DEE" w:rsidRPr="00DA1FBA" w:rsidRDefault="00D54DEE" w:rsidP="00A6493F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AF7A6226-6056-400F-ADDA-E1ADA7C08250}"/>
                    <w:text/>
                  </w:sdtPr>
                  <w:sdtContent>
                    <w:tc>
                      <w:tcPr>
                        <w:tcW w:w="620" w:type="dxa"/>
                      </w:tcPr>
                      <w:p w14:paraId="64419C1F" w14:textId="77777777" w:rsidR="00D54DEE" w:rsidRPr="00DA1FBA" w:rsidRDefault="00D54DEE" w:rsidP="00A6493F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AF7A6226-6056-400F-ADDA-E1ADA7C08250}"/>
                    <w:text/>
                  </w:sdtPr>
                  <w:sdtContent>
                    <w:tc>
                      <w:tcPr>
                        <w:tcW w:w="709" w:type="dxa"/>
                      </w:tcPr>
                      <w:p w14:paraId="440F3B49" w14:textId="77777777" w:rsidR="00D54DEE" w:rsidRPr="00DA1FBA" w:rsidRDefault="00D54DEE" w:rsidP="00A6493F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14:paraId="17623A30" w14:textId="77777777" w:rsidR="00D54DEE" w:rsidRPr="00DA1FBA" w:rsidRDefault="00D54DEE" w:rsidP="00A6493F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D54DEE" w:rsidRPr="00FD3C3E" w14:paraId="573CB31E" w14:textId="77777777" w:rsidTr="004406A0">
        <w:trPr>
          <w:trHeight w:val="227"/>
          <w:jc w:val="right"/>
        </w:trPr>
        <w:tc>
          <w:tcPr>
            <w:tcW w:w="954" w:type="dxa"/>
          </w:tcPr>
          <w:p w14:paraId="0AF70EE9" w14:textId="77777777" w:rsidR="00D54DEE" w:rsidRPr="00FD3C3E" w:rsidRDefault="00D54DEE" w:rsidP="00D54DEE">
            <w:pPr>
              <w:pStyle w:val="NoSpacing"/>
            </w:pPr>
          </w:p>
        </w:tc>
        <w:tc>
          <w:tcPr>
            <w:tcW w:w="2268" w:type="dxa"/>
          </w:tcPr>
          <w:p w14:paraId="4303ACA1" w14:textId="77777777" w:rsidR="00D54DEE" w:rsidRPr="00FD3C3E" w:rsidRDefault="00D54DEE" w:rsidP="00D54DEE">
            <w:pPr>
              <w:pStyle w:val="NoSpacing"/>
            </w:pPr>
          </w:p>
        </w:tc>
        <w:tc>
          <w:tcPr>
            <w:tcW w:w="1021" w:type="dxa"/>
          </w:tcPr>
          <w:p w14:paraId="7F0267DD" w14:textId="77777777" w:rsidR="00D54DEE" w:rsidRPr="00FD3C3E" w:rsidRDefault="00D54DEE" w:rsidP="00D54DEE">
            <w:pPr>
              <w:pStyle w:val="NoSpacing"/>
            </w:pPr>
          </w:p>
        </w:tc>
        <w:tc>
          <w:tcPr>
            <w:tcW w:w="907" w:type="dxa"/>
          </w:tcPr>
          <w:p w14:paraId="1A577F26" w14:textId="77777777" w:rsidR="00D54DEE" w:rsidRPr="00FD3C3E" w:rsidRDefault="00D54DEE" w:rsidP="00D54DEE">
            <w:pPr>
              <w:pStyle w:val="NoSpacing"/>
            </w:pPr>
          </w:p>
        </w:tc>
        <w:tc>
          <w:tcPr>
            <w:tcW w:w="680" w:type="dxa"/>
          </w:tcPr>
          <w:p w14:paraId="29B5A401" w14:textId="77777777" w:rsidR="00D54DEE" w:rsidRPr="00FD3C3E" w:rsidRDefault="00D54DEE" w:rsidP="00D54DEE">
            <w:pPr>
              <w:pStyle w:val="NoSpacing"/>
            </w:pPr>
          </w:p>
        </w:tc>
        <w:tc>
          <w:tcPr>
            <w:tcW w:w="1365" w:type="dxa"/>
          </w:tcPr>
          <w:p w14:paraId="386193FA" w14:textId="77777777" w:rsidR="00D54DEE" w:rsidRPr="00FD3C3E" w:rsidRDefault="00D54DEE" w:rsidP="00D54DEE">
            <w:pPr>
              <w:pStyle w:val="NoSpacing"/>
            </w:pPr>
          </w:p>
        </w:tc>
        <w:tc>
          <w:tcPr>
            <w:tcW w:w="620" w:type="dxa"/>
          </w:tcPr>
          <w:p w14:paraId="1276C0F4" w14:textId="77777777" w:rsidR="00D54DEE" w:rsidRPr="00FD3C3E" w:rsidRDefault="00D54DEE" w:rsidP="00D54DEE">
            <w:pPr>
              <w:pStyle w:val="NoSpacing"/>
            </w:pPr>
          </w:p>
        </w:tc>
        <w:tc>
          <w:tcPr>
            <w:tcW w:w="709" w:type="dxa"/>
          </w:tcPr>
          <w:p w14:paraId="70D51007" w14:textId="77777777" w:rsidR="00D54DEE" w:rsidRPr="00FD3C3E" w:rsidRDefault="00D54DEE" w:rsidP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14:paraId="38D4D002" w14:textId="77777777" w:rsidR="00D54DEE" w:rsidRPr="00FD3C3E" w:rsidRDefault="00D54DEE" w:rsidP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 " w:xpath="/ns0:NavWordReportXmlPart[1]/ns0:Header[1]/ns0:ReportTotals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D54DEE" w:rsidRPr="00FD3C3E" w14:paraId="2BFBA2EB" w14:textId="77777777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14:paraId="4EB0704C" w14:textId="77777777" w:rsidR="00D54DEE" w:rsidRPr="00FD3C3E" w:rsidRDefault="00D54DEE" w:rsidP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14:paraId="61D0EAC0" w14:textId="77777777" w:rsidR="00D54DEE" w:rsidRPr="00FD3C3E" w:rsidRDefault="00D54DEE" w:rsidP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14:paraId="26CAAB1B" w14:textId="77777777" w:rsidR="00D54DEE" w:rsidRPr="00FD3C3E" w:rsidRDefault="00D54DEE" w:rsidP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14:paraId="4812FF1A" w14:textId="77777777" w:rsidR="00D54DEE" w:rsidRPr="00FD3C3E" w:rsidRDefault="00D54DEE" w:rsidP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14:paraId="1BD16F8D" w14:textId="77777777" w:rsidR="00D54DEE" w:rsidRPr="00FD3C3E" w:rsidRDefault="00D54DEE" w:rsidP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AF7A6226-6056-400F-ADDA-E1ADA7C08250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14:paraId="4CB1254D" w14:textId="77777777" w:rsidR="00D54DEE" w:rsidRPr="00FD3C3E" w:rsidRDefault="00D54DEE" w:rsidP="00A6493F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14:paraId="42F0D3D6" w14:textId="77777777" w:rsidR="00D54DEE" w:rsidRPr="00FD3C3E" w:rsidRDefault="00D54DEE" w:rsidP="00A6493F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D54DEE" w:rsidRPr="00FD3C3E" w14:paraId="518508DB" w14:textId="77777777" w:rsidTr="004406A0">
        <w:trPr>
          <w:trHeight w:val="113"/>
          <w:jc w:val="right"/>
        </w:trPr>
        <w:tc>
          <w:tcPr>
            <w:tcW w:w="954" w:type="dxa"/>
          </w:tcPr>
          <w:p w14:paraId="6FA5D39B" w14:textId="77777777" w:rsidR="00D54DEE" w:rsidRPr="00FD3C3E" w:rsidRDefault="00D54DEE" w:rsidP="00D54DEE">
            <w:pPr>
              <w:pStyle w:val="NoSpacing"/>
            </w:pPr>
          </w:p>
        </w:tc>
        <w:tc>
          <w:tcPr>
            <w:tcW w:w="2268" w:type="dxa"/>
          </w:tcPr>
          <w:p w14:paraId="47B3D107" w14:textId="77777777" w:rsidR="00D54DEE" w:rsidRPr="00FD3C3E" w:rsidRDefault="00D54DEE" w:rsidP="00D54DEE">
            <w:pPr>
              <w:pStyle w:val="NoSpacing"/>
            </w:pPr>
          </w:p>
        </w:tc>
        <w:tc>
          <w:tcPr>
            <w:tcW w:w="1021" w:type="dxa"/>
          </w:tcPr>
          <w:p w14:paraId="5866CCCA" w14:textId="77777777" w:rsidR="00D54DEE" w:rsidRPr="00FD3C3E" w:rsidRDefault="00D54DEE" w:rsidP="00D54DEE">
            <w:pPr>
              <w:pStyle w:val="NoSpacing"/>
            </w:pPr>
          </w:p>
        </w:tc>
        <w:tc>
          <w:tcPr>
            <w:tcW w:w="907" w:type="dxa"/>
          </w:tcPr>
          <w:p w14:paraId="7ACB33A7" w14:textId="77777777" w:rsidR="00D54DEE" w:rsidRPr="00FD3C3E" w:rsidRDefault="00D54DEE" w:rsidP="00D54DEE">
            <w:pPr>
              <w:pStyle w:val="NoSpacing"/>
            </w:pPr>
          </w:p>
        </w:tc>
        <w:tc>
          <w:tcPr>
            <w:tcW w:w="680" w:type="dxa"/>
          </w:tcPr>
          <w:p w14:paraId="60897870" w14:textId="77777777" w:rsidR="00D54DEE" w:rsidRPr="00FD3C3E" w:rsidRDefault="00D54DEE" w:rsidP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14:paraId="14DE5AC0" w14:textId="77777777" w:rsidR="00D54DEE" w:rsidRPr="00FD3C3E" w:rsidRDefault="00D54DEE" w:rsidP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14:paraId="314C271B" w14:textId="77777777" w:rsidR="00D54DEE" w:rsidRPr="00FD3C3E" w:rsidRDefault="00D54DEE" w:rsidP="00D54DEE">
            <w:pPr>
              <w:pStyle w:val="NoSpacing"/>
            </w:pPr>
          </w:p>
        </w:tc>
      </w:tr>
      <w:tr w:rsidR="00D54DEE" w:rsidRPr="00FD3C3E" w14:paraId="45C60C20" w14:textId="77777777" w:rsidTr="004406A0">
        <w:trPr>
          <w:trHeight w:val="227"/>
          <w:jc w:val="right"/>
        </w:trPr>
        <w:tc>
          <w:tcPr>
            <w:tcW w:w="954" w:type="dxa"/>
          </w:tcPr>
          <w:p w14:paraId="77B18F6C" w14:textId="77777777" w:rsidR="00D54DEE" w:rsidRPr="00FD3C3E" w:rsidRDefault="00D54DEE" w:rsidP="00D54DEE">
            <w:pPr>
              <w:pStyle w:val="NoSpacing"/>
            </w:pPr>
          </w:p>
        </w:tc>
        <w:tc>
          <w:tcPr>
            <w:tcW w:w="2268" w:type="dxa"/>
          </w:tcPr>
          <w:p w14:paraId="71D82894" w14:textId="77777777" w:rsidR="00D54DEE" w:rsidRPr="00FD3C3E" w:rsidRDefault="00D54DEE" w:rsidP="00D54DEE">
            <w:pPr>
              <w:pStyle w:val="NoSpacing"/>
            </w:pPr>
          </w:p>
        </w:tc>
        <w:tc>
          <w:tcPr>
            <w:tcW w:w="1021" w:type="dxa"/>
          </w:tcPr>
          <w:p w14:paraId="0C99A9D5" w14:textId="77777777" w:rsidR="00D54DEE" w:rsidRPr="00FD3C3E" w:rsidRDefault="00D54DEE" w:rsidP="00D54DEE">
            <w:pPr>
              <w:pStyle w:val="NoSpacing"/>
            </w:pPr>
          </w:p>
        </w:tc>
        <w:tc>
          <w:tcPr>
            <w:tcW w:w="907" w:type="dxa"/>
          </w:tcPr>
          <w:p w14:paraId="7E1511CA" w14:textId="77777777" w:rsidR="00D54DEE" w:rsidRPr="00FD3C3E" w:rsidRDefault="00D54DEE" w:rsidP="00D54DEE">
            <w:pPr>
              <w:pStyle w:val="NoSpacing"/>
            </w:pPr>
          </w:p>
        </w:tc>
        <w:tc>
          <w:tcPr>
            <w:tcW w:w="680" w:type="dxa"/>
          </w:tcPr>
          <w:p w14:paraId="0958622E" w14:textId="77777777" w:rsidR="00D54DEE" w:rsidRPr="00FD3C3E" w:rsidRDefault="00D54DEE" w:rsidP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AF7A6226-6056-400F-ADDA-E1ADA7C08250}"/>
            <w:text/>
          </w:sdtPr>
          <w:sdtContent>
            <w:tc>
              <w:tcPr>
                <w:tcW w:w="2694" w:type="dxa"/>
                <w:gridSpan w:val="3"/>
                <w:tcBorders>
                  <w:bottom w:val="single" w:sz="4" w:space="0" w:color="auto"/>
                </w:tcBorders>
              </w:tcPr>
              <w:p w14:paraId="1EBB327D" w14:textId="77777777" w:rsidR="00D54DEE" w:rsidRPr="00FD3C3E" w:rsidRDefault="00D31FC2" w:rsidP="00DF7E1B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sz="4" w:space="0" w:color="auto"/>
                </w:tcBorders>
                <w:tcMar>
                  <w:right w:w="0" w:type="dxa"/>
                </w:tcMar>
              </w:tcPr>
              <w:p w14:paraId="0E8CAC98" w14:textId="77777777" w:rsidR="00D54DEE" w:rsidRPr="00FD3C3E" w:rsidRDefault="00D31FC2" w:rsidP="00D54DEE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AF7A6226-6056-400F-ADDA-E1ADA7C08250}"/>
        <w:text/>
      </w:sdtPr>
      <w:sdtContent>
        <w:p w14:paraId="59CBF759" w14:textId="77777777" w:rsidR="00D54DEE" w:rsidRPr="005E42A0" w:rsidRDefault="005E42A0" w:rsidP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14:paraId="0424EF8E" w14:textId="77777777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14:paraId="00DCF55E" w14:textId="77777777" w:rsidR="002D7EC8" w:rsidRPr="00F97B0E" w:rsidRDefault="002D7EC8" w:rsidP="00BC21B4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14:paraId="37BDB712" w14:textId="77777777" w:rsidR="002D7EC8" w:rsidRDefault="002D7EC8" w:rsidP="00D54DEE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14:paraId="48E6D149" w14:textId="77777777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1806DA81" w14:textId="77777777" w:rsidR="002D7EC8" w:rsidRPr="00F97B0E" w:rsidRDefault="002D7EC8" w:rsidP="00BC21B4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sz="4" w:space="0" w:color="auto"/>
            </w:tcBorders>
          </w:tcPr>
          <w:p w14:paraId="59F93804" w14:textId="77777777" w:rsidR="002D7EC8" w:rsidRDefault="002D7EC8" w:rsidP="00D54DEE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 " w:xpath="/ns0:NavWordReportXmlPart[1]/ns0:Header[1]/ns0:VATClauseLine" w:storeItemID="{AF7A6226-6056-400F-ADDA-E1ADA7C08250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Content>
              <w:tr w:rsidR="006206C2" w14:paraId="29AEC173" w14:textId="77777777" w:rsidTr="005008BF">
                <w:tblPrEx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AF7A6226-6056-400F-ADDA-E1ADA7C08250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9F7C392" w14:textId="77777777" w:rsidR="006206C2" w:rsidRPr="00DA1FBA" w:rsidRDefault="006206C2" w:rsidP="00A6493F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AF7A6226-6056-400F-ADDA-E1ADA7C08250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116A104" w14:textId="77777777" w:rsidR="006206C2" w:rsidRPr="00DA1FBA" w:rsidRDefault="006206C2" w:rsidP="00A6493F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AF7A6226-6056-400F-ADDA-E1ADA7C0825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C2BDC4A" w14:textId="77777777" w:rsidR="006206C2" w:rsidRPr="00DA1FBA" w:rsidRDefault="006206C2" w:rsidP="00A6493F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206C2" w14:paraId="61D2B66B" w14:textId="77777777" w:rsidTr="005008BF">
                <w:tblPrEx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304025F4" w14:textId="77777777" w:rsidR="006206C2" w:rsidRPr="00DA1FBA" w:rsidRDefault="006206C2" w:rsidP="00D54DEE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27FCDEEE" w14:textId="44692B54" w:rsidR="006206C2" w:rsidRPr="00DA1FBA" w:rsidRDefault="006206C2" w:rsidP="006B6D9A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2B010968" w14:textId="77777777" w:rsidR="006206C2" w:rsidRPr="00DA1FBA" w:rsidRDefault="006206C2" w:rsidP="00D54DEE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14:paraId="6BAD0654" w14:textId="77777777" w:rsidR="005D2423" w:rsidRDefault="005D2423" w:rsidP="00D54DEE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 " w:xpath="/ns0:NavWordReportXmlPart[1]/ns0:Header[1]/ns0:LineFee" w:storeItemID="{AF7A6226-6056-400F-ADDA-E1ADA7C08250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14:paraId="7E9B7FA5" w14:textId="77777777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AF7A6226-6056-400F-ADDA-E1ADA7C08250}"/>
                      <w:text/>
                    </w:sdtPr>
                    <w:sdtContent>
                      <w:p w14:paraId="67D8AE16" w14:textId="77777777" w:rsidR="00D54DEE" w:rsidRDefault="00D54DEE" w:rsidP="00A6493F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14:paraId="2E7CCE3C" w14:textId="77777777" w:rsidR="00123A7D" w:rsidRDefault="00123A7D" w:rsidP="00123A7D">
      <w:pPr>
        <w:pStyle w:val="Style1"/>
      </w:pPr>
    </w:p>
    <w:sdt>
      <w:sdtPr>
        <w:rPr>
          <w:rFonts w:ascii="Calibri" w:eastAsia="Calibri" w:hAnsi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 " w:xpath="/ns0:NavWordReportXmlPart[1]/ns0:Header[1]/ns0:PaymentReportingArgument" w:storeItemID="{AF7A6226-6056-400F-ADDA-E1ADA7C08250}"/>
        <w15:repeatingSection/>
      </w:sdtPr>
      <w:sdtContent>
        <w:sdt>
          <w:sdtPr>
            <w:rPr>
              <w:rFonts w:ascii="Calibri" w:eastAsia="Calibri" w:hAnsi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AF7A6226-6056-400F-ADDA-E1ADA7C08250}"/>
                <w:picture/>
              </w:sdtPr>
              <w:sdtContent>
                <w:p w14:paraId="05009FDA" w14:textId="77777777" w:rsidR="00123A7D" w:rsidRDefault="00123A7D" w:rsidP="00A6493F">
                  <w:r>
                    <w:rPr>
                      <w:noProof/>
                    </w:rPr>
                    <w:drawing>
                      <wp:inline distT="0" distB="0" distL="0" distR="0" wp14:anchorId="3C8F1CF9" wp14:editId="59575279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6" b="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AF7A6226-6056-400F-ADDA-E1ADA7C08250}"/>
                <w:text/>
              </w:sdtPr>
              <w:sdtContent>
                <w:p w14:paraId="7A0295B4" w14:textId="74D14715" w:rsidR="00BA4252" w:rsidRDefault="00123A7D" w:rsidP="00A6493F">
                  <w:pPr>
                    <w:pStyle w:val="Style1"/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tbl>
      <w:tblPr>
        <w:tblStyle w:val="TableGrid"/>
        <w:tblW w:w="105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1133"/>
        <w:gridCol w:w="964"/>
        <w:gridCol w:w="567"/>
        <w:gridCol w:w="851"/>
        <w:gridCol w:w="964"/>
        <w:gridCol w:w="1021"/>
        <w:gridCol w:w="907"/>
        <w:gridCol w:w="794"/>
        <w:gridCol w:w="907"/>
        <w:gridCol w:w="2438"/>
      </w:tblGrid>
      <w:sdt>
        <w:sdtPr>
          <w:rPr>
            <w:rFonts w:ascii="Segoe UI" w:eastAsiaTheme="minorEastAsia" w:hAnsi="Segoe UI" w:cs="Segoe UI"/>
            <w:b/>
            <w:bCs/>
            <w:sz w:val="14"/>
            <w:szCs w:val="14"/>
          </w:rPr>
          <w:alias w:val="#Nav: /Header/ContractBillingDetailsMapping"/>
          <w:tag w:val="#Nav: Standard_Sales_Invoice/1306"/>
          <w:id w:val="220329604"/>
          <w15:dataBinding w:prefixMappings="xmlns:ns0='urn:microsoft-dynamics-nav/reports/Standard_Sales_Invoice/1306/' " w:xpath="/ns0:NavWordReportXmlPart[1]/ns0:Header[1]/ns0:ContractBillingDetailsMapping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Segoe UI" w:eastAsiaTheme="minorEastAsia" w:hAnsi="Segoe UI" w:cs="Segoe UI"/>
                <w:b/>
                <w:bCs/>
                <w:sz w:val="14"/>
                <w:szCs w:val="14"/>
              </w:rPr>
              <w:id w:val="1364941104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BA4252" w:rsidRPr="004E5D8B" w14:paraId="43C26361" w14:textId="77777777" w:rsidTr="0001790A">
                <w:tc>
                  <w:tcPr>
                    <w:tcW w:w="1133" w:type="dxa"/>
                    <w:tcBorders>
                      <w:bottom w:val="single" w:sz="4" w:space="0" w:color="auto"/>
                    </w:tcBorders>
                    <w:tcMar>
                      <w:left w:w="57" w:type="dxa"/>
                      <w:right w:w="57" w:type="dxa"/>
                    </w:tcMar>
                  </w:tcPr>
                  <w:sdt>
                    <w:sdtPr>
                      <w:rPr>
                        <w:rFonts w:ascii="Segoe UI" w:hAnsi="Segoe UI" w:cs="Segoe UI"/>
                        <w:b/>
                        <w:bCs/>
                        <w:sz w:val="14"/>
                        <w:szCs w:val="14"/>
                      </w:rPr>
                      <w:alias w:val="#Nav: /Header/ContractBillingDetailsMapping/ContractBillingDetailsContractNoLbl"/>
                      <w:tag w:val="#Nav: Standard_Sales_Invoice/1306"/>
                      <w:id w:val="-1414548452"/>
                      <w:placeholder>
                        <w:docPart w:val="DefaultPlaceholder_-1854013440"/>
                      </w:placeholder>
                      <w:dataBinding w:prefixMappings="xmlns:ns0='urn:microsoft-dynamics-nav/reports/Standard_Sales_Invoice/1306/'" w:xpath="/ns0:NavWordReportXmlPart[1]/ns0:Header[1]/ns0:ContractBillingDetailsMapping[1]/ns0:ContractBillingDetailsContractNoLbl[1]" w:storeItemID="{AF7A6226-6056-400F-ADDA-E1ADA7C08250}"/>
                      <w:text/>
                    </w:sdtPr>
                    <w:sdtContent>
                      <w:p w14:paraId="5842DE86" w14:textId="28DD88DB" w:rsidR="00BA4252" w:rsidRPr="004E5D8B" w:rsidRDefault="00BA4252" w:rsidP="00A6493F">
                        <w:pPr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 w:rsidRPr="00580388"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ContractBillingDetailsContractNoLbl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964" w:type="dxa"/>
                    <w:tcBorders>
                      <w:bottom w:val="single" w:sz="4" w:space="0" w:color="auto"/>
                    </w:tcBorders>
                    <w:tcMar>
                      <w:left w:w="57" w:type="dxa"/>
                      <w:right w:w="57" w:type="dxa"/>
                    </w:tcMar>
                  </w:tcPr>
                  <w:sdt>
                    <w:sdtPr>
                      <w:rPr>
                        <w:rFonts w:ascii="Segoe UI" w:hAnsi="Segoe UI" w:cs="Segoe UI"/>
                        <w:b/>
                        <w:bCs/>
                        <w:sz w:val="14"/>
                        <w:szCs w:val="14"/>
                      </w:rPr>
                      <w:alias w:val="#Nav: /Header/ContractBillingDetailsMapping/ContractBillingDetailsPositionNoLbl"/>
                      <w:tag w:val="#Nav: Standard_Sales_Invoice/1306"/>
                      <w:id w:val="563840068"/>
                      <w:placeholder>
                        <w:docPart w:val="DefaultPlaceholder_-1854013440"/>
                      </w:placeholder>
                      <w:dataBinding w:prefixMappings="xmlns:ns0='urn:microsoft-dynamics-nav/reports/Standard_Sales_Invoice/1306/'" w:xpath="/ns0:NavWordReportXmlPart[1]/ns0:Header[1]/ns0:ContractBillingDetailsMapping[1]/ns0:ContractBillingDetailsPositionNoLbl[1]" w:storeItemID="{AF7A6226-6056-400F-ADDA-E1ADA7C08250}"/>
                      <w:text/>
                    </w:sdtPr>
                    <w:sdtContent>
                      <w:p w14:paraId="185FA9A7" w14:textId="3A314FC3" w:rsidR="00BA4252" w:rsidRPr="004E5D8B" w:rsidRDefault="00BA4252" w:rsidP="00A6493F">
                        <w:pPr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 w:rsidRPr="004E5D8B"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ContractBillingDetailsPositionNoLbl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6011" w:type="dxa"/>
                    <w:gridSpan w:val="7"/>
                    <w:tcBorders>
                      <w:bottom w:val="single" w:sz="4" w:space="0" w:color="auto"/>
                    </w:tcBorders>
                    <w:tcMar>
                      <w:left w:w="57" w:type="dxa"/>
                      <w:right w:w="57" w:type="dxa"/>
                    </w:tcMar>
                  </w:tcPr>
                  <w:sdt>
                    <w:sdtPr>
                      <w:rPr>
                        <w:rFonts w:ascii="Segoe UI" w:hAnsi="Segoe UI" w:cs="Segoe UI"/>
                        <w:b/>
                        <w:bCs/>
                        <w:sz w:val="14"/>
                        <w:szCs w:val="14"/>
                      </w:rPr>
                      <w:alias w:val="#Nav: /Header/ContractBillingDetailsMapping/ContractBillingDetailsPositionDescriptionLbl"/>
                      <w:tag w:val="#Nav: Standard_Sales_Invoice/1306"/>
                      <w:id w:val="-1916080924"/>
                      <w:placeholder>
                        <w:docPart w:val="DefaultPlaceholder_-1854013440"/>
                      </w:placeholder>
                      <w:dataBinding w:prefixMappings="xmlns:ns0='urn:microsoft-dynamics-nav/reports/Standard_Sales_Invoice/1306/'" w:xpath="/ns0:NavWordReportXmlPart[1]/ns0:Header[1]/ns0:ContractBillingDetailsMapping[1]/ns0:ContractBillingDetailsPositionDescriptionLbl[1]" w:storeItemID="{AF7A6226-6056-400F-ADDA-E1ADA7C08250}"/>
                      <w:text/>
                    </w:sdtPr>
                    <w:sdtContent>
                      <w:p w14:paraId="28FC1F85" w14:textId="254799D8" w:rsidR="00BA4252" w:rsidRPr="004E5D8B" w:rsidRDefault="00BA4252" w:rsidP="00A6493F">
                        <w:pPr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 w:rsidRPr="004E5D8B"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ContractBillingDetailsPositionDescriptionLbl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2438" w:type="dxa"/>
                    <w:tcBorders>
                      <w:bottom w:val="single" w:sz="4" w:space="0" w:color="auto"/>
                    </w:tcBorders>
                    <w:tcMar>
                      <w:left w:w="57" w:type="dxa"/>
                      <w:right w:w="57" w:type="dxa"/>
                    </w:tcMar>
                  </w:tcPr>
                  <w:sdt>
                    <w:sdtPr>
                      <w:rPr>
                        <w:rFonts w:ascii="Segoe UI" w:hAnsi="Segoe UI" w:cs="Segoe UI"/>
                        <w:b/>
                        <w:bCs/>
                        <w:sz w:val="14"/>
                        <w:szCs w:val="14"/>
                      </w:rPr>
                      <w:alias w:val="#Nav: /Header/ContractBillingDetailsMapping/ContractBillingDetailsCustomerLbl"/>
                      <w:tag w:val="#Nav: Standard_Sales_Invoice/1306"/>
                      <w:id w:val="-1822645877"/>
                      <w:placeholder>
                        <w:docPart w:val="DefaultPlaceholder_-1854013440"/>
                      </w:placeholder>
                      <w:dataBinding w:prefixMappings="xmlns:ns0='urn:microsoft-dynamics-nav/reports/Standard_Sales_Invoice/1306/'" w:xpath="/ns0:NavWordReportXmlPart[1]/ns0:Header[1]/ns0:ContractBillingDetailsMapping[1]/ns0:ContractBillingDetailsCustomerLbl[1]" w:storeItemID="{AF7A6226-6056-400F-ADDA-E1ADA7C08250}"/>
                      <w:text/>
                    </w:sdtPr>
                    <w:sdtContent>
                      <w:p w14:paraId="6B51FF77" w14:textId="3D3587FD" w:rsidR="00BA4252" w:rsidRPr="004E5D8B" w:rsidRDefault="00BA4252" w:rsidP="00A6493F">
                        <w:pPr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 w:rsidRPr="004E5D8B"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ContractBillingDetailsCustomerLbl</w:t>
                        </w:r>
                        <w:proofErr w:type="spellEnd"/>
                      </w:p>
                    </w:sdtContent>
                  </w:sdt>
                </w:tc>
              </w:tr>
              <w:tr w:rsidR="00BA4252" w:rsidRPr="004E5D8B" w14:paraId="685FB840" w14:textId="77777777" w:rsidTr="0001790A">
                <w:trPr>
                  <w:trHeight w:hRule="exact" w:val="57"/>
                </w:trPr>
                <w:tc>
                  <w:tcPr>
                    <w:tcW w:w="1133" w:type="dxa"/>
                    <w:tcBorders>
                      <w:top w:val="single" w:sz="4" w:space="0" w:color="auto"/>
                    </w:tcBorders>
                    <w:tcMar>
                      <w:left w:w="57" w:type="dxa"/>
                      <w:right w:w="57" w:type="dxa"/>
                    </w:tcMar>
                  </w:tcPr>
                  <w:p w14:paraId="136B507D" w14:textId="77777777" w:rsidR="00BA4252" w:rsidRPr="004E5D8B" w:rsidRDefault="00BA4252" w:rsidP="0001790A">
                    <w:pPr>
                      <w:tabs>
                        <w:tab w:val="left" w:pos="6375"/>
                      </w:tabs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964" w:type="dxa"/>
                    <w:tcBorders>
                      <w:top w:val="single" w:sz="4" w:space="0" w:color="auto"/>
                    </w:tcBorders>
                    <w:tcMar>
                      <w:left w:w="57" w:type="dxa"/>
                      <w:right w:w="57" w:type="dxa"/>
                    </w:tcMar>
                  </w:tcPr>
                  <w:p w14:paraId="16FB937E" w14:textId="77777777" w:rsidR="00BA4252" w:rsidRPr="004E5D8B" w:rsidRDefault="00BA4252" w:rsidP="0001790A">
                    <w:pPr>
                      <w:tabs>
                        <w:tab w:val="left" w:pos="6375"/>
                      </w:tabs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567" w:type="dxa"/>
                    <w:tcBorders>
                      <w:top w:val="single" w:sz="4" w:space="0" w:color="auto"/>
                    </w:tcBorders>
                    <w:tcMar>
                      <w:left w:w="57" w:type="dxa"/>
                      <w:right w:w="57" w:type="dxa"/>
                    </w:tcMar>
                  </w:tcPr>
                  <w:p w14:paraId="4C561892" w14:textId="77777777" w:rsidR="00BA4252" w:rsidRPr="004E5D8B" w:rsidRDefault="00BA4252" w:rsidP="0001790A">
                    <w:pPr>
                      <w:tabs>
                        <w:tab w:val="left" w:pos="6375"/>
                      </w:tabs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851" w:type="dxa"/>
                    <w:tcBorders>
                      <w:top w:val="single" w:sz="4" w:space="0" w:color="auto"/>
                    </w:tcBorders>
                    <w:tcMar>
                      <w:left w:w="57" w:type="dxa"/>
                      <w:right w:w="57" w:type="dxa"/>
                    </w:tcMar>
                  </w:tcPr>
                  <w:p w14:paraId="1DF9840A" w14:textId="77777777" w:rsidR="00BA4252" w:rsidRPr="004E5D8B" w:rsidRDefault="00BA4252" w:rsidP="0001790A">
                    <w:pPr>
                      <w:tabs>
                        <w:tab w:val="left" w:pos="6375"/>
                      </w:tabs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964" w:type="dxa"/>
                    <w:tcBorders>
                      <w:top w:val="single" w:sz="4" w:space="0" w:color="auto"/>
                    </w:tcBorders>
                    <w:tcMar>
                      <w:left w:w="57" w:type="dxa"/>
                      <w:right w:w="57" w:type="dxa"/>
                    </w:tcMar>
                  </w:tcPr>
                  <w:p w14:paraId="084B35CC" w14:textId="77777777" w:rsidR="00BA4252" w:rsidRPr="004E5D8B" w:rsidRDefault="00BA4252" w:rsidP="0001790A">
                    <w:pPr>
                      <w:tabs>
                        <w:tab w:val="left" w:pos="6375"/>
                      </w:tabs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021" w:type="dxa"/>
                    <w:tcBorders>
                      <w:top w:val="single" w:sz="4" w:space="0" w:color="auto"/>
                    </w:tcBorders>
                    <w:tcMar>
                      <w:left w:w="57" w:type="dxa"/>
                      <w:right w:w="57" w:type="dxa"/>
                    </w:tcMar>
                  </w:tcPr>
                  <w:p w14:paraId="485B957F" w14:textId="77777777" w:rsidR="00BA4252" w:rsidRPr="004E5D8B" w:rsidRDefault="00BA4252" w:rsidP="0001790A">
                    <w:pPr>
                      <w:tabs>
                        <w:tab w:val="left" w:pos="6375"/>
                      </w:tabs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907" w:type="dxa"/>
                    <w:tcBorders>
                      <w:top w:val="single" w:sz="4" w:space="0" w:color="auto"/>
                    </w:tcBorders>
                    <w:tcMar>
                      <w:left w:w="57" w:type="dxa"/>
                      <w:right w:w="57" w:type="dxa"/>
                    </w:tcMar>
                  </w:tcPr>
                  <w:p w14:paraId="7C83006D" w14:textId="77777777" w:rsidR="00BA4252" w:rsidRPr="004E5D8B" w:rsidRDefault="00BA4252" w:rsidP="0001790A">
                    <w:pPr>
                      <w:tabs>
                        <w:tab w:val="left" w:pos="6375"/>
                      </w:tabs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794" w:type="dxa"/>
                    <w:tcBorders>
                      <w:top w:val="single" w:sz="4" w:space="0" w:color="auto"/>
                    </w:tcBorders>
                    <w:tcMar>
                      <w:left w:w="57" w:type="dxa"/>
                      <w:right w:w="57" w:type="dxa"/>
                    </w:tcMar>
                  </w:tcPr>
                  <w:p w14:paraId="48B446E4" w14:textId="77777777" w:rsidR="00BA4252" w:rsidRPr="004E5D8B" w:rsidRDefault="00BA4252" w:rsidP="0001790A">
                    <w:pPr>
                      <w:tabs>
                        <w:tab w:val="left" w:pos="6375"/>
                      </w:tabs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907" w:type="dxa"/>
                    <w:tcBorders>
                      <w:top w:val="single" w:sz="4" w:space="0" w:color="auto"/>
                    </w:tcBorders>
                    <w:tcMar>
                      <w:left w:w="57" w:type="dxa"/>
                      <w:right w:w="57" w:type="dxa"/>
                    </w:tcMar>
                  </w:tcPr>
                  <w:p w14:paraId="471064E1" w14:textId="77777777" w:rsidR="00BA4252" w:rsidRPr="004E5D8B" w:rsidRDefault="00BA4252" w:rsidP="0001790A">
                    <w:pPr>
                      <w:tabs>
                        <w:tab w:val="left" w:pos="6375"/>
                      </w:tabs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2438" w:type="dxa"/>
                    <w:tcBorders>
                      <w:top w:val="single" w:sz="4" w:space="0" w:color="auto"/>
                    </w:tcBorders>
                    <w:tcMar>
                      <w:left w:w="57" w:type="dxa"/>
                      <w:right w:w="57" w:type="dxa"/>
                    </w:tcMar>
                  </w:tcPr>
                  <w:p w14:paraId="5AFAF396" w14:textId="77777777" w:rsidR="00BA4252" w:rsidRPr="004E5D8B" w:rsidRDefault="00BA4252" w:rsidP="0001790A">
                    <w:pPr>
                      <w:tabs>
                        <w:tab w:val="left" w:pos="6375"/>
                      </w:tabs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</w:tr>
              <w:sdt>
                <w:sdtPr>
                  <w:rPr>
                    <w:rFonts w:ascii="Segoe UI" w:eastAsiaTheme="minorEastAsia" w:hAnsi="Segoe UI" w:cs="Segoe UI"/>
                    <w:sz w:val="14"/>
                    <w:szCs w:val="14"/>
                  </w:rPr>
                  <w:alias w:val="#Nav: /Header/ContractBillingDetailsMapping/ContractBillingDetailsGrouping"/>
                  <w:tag w:val="#Nav: Standard_Sales_Invoice/1306"/>
                  <w:id w:val="-240490063"/>
                  <w15:dataBinding w:prefixMappings="xmlns:ns0='urn:microsoft-dynamics-nav/reports/Standard_Sales_Invoice/1306/' " w:xpath="/ns0:NavWordReportXmlPart[1]/ns0:Header[1]/ns0:ContractBillingDetailsMapping[1]/ns0:ContractBillingDetailsGrouping" w:storeItemID="{AF7A6226-6056-400F-ADDA-E1ADA7C08250}"/>
                  <w15:repeatingSection/>
                </w:sdtPr>
                <w:sdtContent>
                  <w:sdt>
                    <w:sdtPr>
                      <w:rPr>
                        <w:rFonts w:ascii="Segoe UI" w:eastAsiaTheme="minorEastAsia" w:hAnsi="Segoe UI" w:cs="Segoe UI"/>
                        <w:sz w:val="14"/>
                        <w:szCs w:val="14"/>
                      </w:rPr>
                      <w:id w:val="-136270399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tr w:rsidR="00BA4252" w:rsidRPr="004E5D8B" w14:paraId="06E81096" w14:textId="77777777" w:rsidTr="0001790A">
                        <w:tc>
                          <w:tcPr>
                            <w:tcW w:w="1133" w:type="dxa"/>
                            <w:tcBorders>
                              <w:bottom w:val="single" w:sz="4" w:space="0" w:color="AEAAAA" w:themeColor="background2" w:themeShade="BF"/>
                            </w:tcBorders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alias w:val="#Nav: /Header/ContractBillingDetailsMapping/ContractBillingDetailsGrouping/ContractBillingDetailsContractNo"/>
                              <w:tag w:val="#Nav: Standard_Sales_Invoice/1306"/>
                              <w:id w:val="-505979805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ContractNo[1]" w:storeItemID="{AF7A6226-6056-400F-ADDA-E1ADA7C08250}"/>
                              <w:text/>
                            </w:sdtPr>
                            <w:sdtContent>
                              <w:p w14:paraId="3B2C6BA2" w14:textId="10503ACA" w:rsidR="00BA4252" w:rsidRPr="004E5D8B" w:rsidRDefault="00BA4252" w:rsidP="00A6493F">
                                <w:p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580388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ContractBillingDetailsContractNo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964" w:type="dxa"/>
                            <w:tcBorders>
                              <w:bottom w:val="single" w:sz="4" w:space="0" w:color="AEAAAA" w:themeColor="background2" w:themeShade="BF"/>
                            </w:tcBorders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alias w:val="#Nav: /Header/ContractBillingDetailsMapping/ContractBillingDetailsGrouping/ContractBillingDetailsPositionNo"/>
                              <w:tag w:val="#Nav: Standard_Sales_Invoice/1306"/>
                              <w:id w:val="-1244488037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PositionNo[1]" w:storeItemID="{AF7A6226-6056-400F-ADDA-E1ADA7C08250}"/>
                              <w:text/>
                            </w:sdtPr>
                            <w:sdtContent>
                              <w:p w14:paraId="3229ED69" w14:textId="0E11C61A" w:rsidR="00BA4252" w:rsidRPr="004E5D8B" w:rsidRDefault="00BA4252" w:rsidP="00A6493F">
                                <w:p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4E5D8B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ContractBillingDetailsPositionNo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6011" w:type="dxa"/>
                            <w:gridSpan w:val="7"/>
                            <w:tcBorders>
                              <w:bottom w:val="single" w:sz="4" w:space="0" w:color="AEAAAA" w:themeColor="background2" w:themeShade="BF"/>
                            </w:tcBorders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alias w:val="#Nav: /Header/ContractBillingDetailsMapping/ContractBillingDetailsGrouping/ContractBillingDetailsPositionDescription"/>
                              <w:tag w:val="#Nav: Standard_Sales_Invoice/1306"/>
                              <w:id w:val="654581607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PositionDescription[1]" w:storeItemID="{AF7A6226-6056-400F-ADDA-E1ADA7C08250}"/>
                              <w:text/>
                            </w:sdtPr>
                            <w:sdtContent>
                              <w:p w14:paraId="0D859A88" w14:textId="36AFDB72" w:rsidR="00BA4252" w:rsidRPr="004E5D8B" w:rsidRDefault="00BA4252" w:rsidP="00A6493F">
                                <w:p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4E5D8B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ContractBillingDetailsPositionDescription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2438" w:type="dxa"/>
                            <w:tcBorders>
                              <w:bottom w:val="single" w:sz="4" w:space="0" w:color="AEAAAA" w:themeColor="background2" w:themeShade="BF"/>
                            </w:tcBorders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alias w:val="#Nav: /Header/ContractBillingDetailsMapping/ContractBillingDetailsGrouping/ContractBillingDetailsCustomerName"/>
                              <w:tag w:val="#Nav: Standard_Sales_Invoice/1306"/>
                              <w:id w:val="-683130118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CustomerName[1]" w:storeItemID="{AF7A6226-6056-400F-ADDA-E1ADA7C08250}"/>
                              <w:text/>
                            </w:sdtPr>
                            <w:sdtContent>
                              <w:p w14:paraId="59860E86" w14:textId="34D1B1F3" w:rsidR="00BA4252" w:rsidRPr="004E5D8B" w:rsidRDefault="00BA4252" w:rsidP="00A6493F">
                                <w:p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4E5D8B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ContractBillingDetailsCustomerName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</w:tr>
                      <w:tr w:rsidR="00BA4252" w14:paraId="40E36DA7" w14:textId="77777777" w:rsidTr="0001790A">
                        <w:tc>
                          <w:tcPr>
                            <w:tcW w:w="1133" w:type="dxa"/>
                            <w:tcBorders>
                              <w:top w:val="single" w:sz="4" w:space="0" w:color="AEAAAA" w:themeColor="background2" w:themeShade="BF"/>
                              <w:bottom w:val="single" w:sz="4" w:space="0" w:color="AEAAAA" w:themeColor="background2" w:themeShade="BF"/>
                            </w:tcBorders>
                            <w:tcMar>
                              <w:left w:w="170" w:type="dxa"/>
                              <w:right w:w="57" w:type="dxa"/>
                            </w:tcMar>
                          </w:tcPr>
                          <w:sdt>
                            <w:sdtPr>
                              <w:alias w:val="#Nav: /Header/ContractBillingDetailsMapping/ContractBillingDetailsGrouping/ContractBillingDetailsStartDateLbl"/>
                              <w:tag w:val="#Nav: Standard_Sales_Invoice/1306"/>
                              <w:id w:val="-1703933962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StartDateLbl[1]" w:storeItemID="{AF7A6226-6056-400F-ADDA-E1ADA7C08250}"/>
                              <w:text/>
                            </w:sdtPr>
                            <w:sdtContent>
                              <w:p w14:paraId="0FD0FF2C" w14:textId="6AB8C3B1" w:rsidR="00BA4252" w:rsidRDefault="00BA4252" w:rsidP="00A6493F">
                                <w:pPr>
                                  <w:pStyle w:val="RightAlignmentNormal"/>
                                </w:pPr>
                                <w:proofErr w:type="spellStart"/>
                                <w:r>
                                  <w:t>ContractBillingDetailsStartDateLbl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964" w:type="dxa"/>
                            <w:tcBorders>
                              <w:top w:val="single" w:sz="4" w:space="0" w:color="AEAAAA" w:themeColor="background2" w:themeShade="BF"/>
                              <w:bottom w:val="single" w:sz="4" w:space="0" w:color="AEAAAA" w:themeColor="background2" w:themeShade="BF"/>
                            </w:tcBorders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alias w:val="#Nav: /Header/ContractBillingDetailsMapping/ContractBillingDetailsGrouping/ContractBillingDetailsEndDateLbl"/>
                              <w:tag w:val="#Nav: Standard_Sales_Invoice/1306"/>
                              <w:id w:val="-2042896265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EndDateLbl[1]" w:storeItemID="{AF7A6226-6056-400F-ADDA-E1ADA7C08250}"/>
                              <w:text/>
                            </w:sdtPr>
                            <w:sdtContent>
                              <w:p w14:paraId="5FD9E2B2" w14:textId="6B129654" w:rsidR="00BA4252" w:rsidRDefault="00BA4252" w:rsidP="00A6493F">
                                <w:pPr>
                                  <w:pStyle w:val="RightAlignmentNormal"/>
                                </w:pPr>
                                <w:proofErr w:type="spellStart"/>
                                <w:r>
                                  <w:t>ContractBillingDetailsEndDateLbl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EAAAA" w:themeColor="background2" w:themeShade="BF"/>
                              <w:bottom w:val="single" w:sz="4" w:space="0" w:color="AEAAAA" w:themeColor="background2" w:themeShade="BF"/>
                            </w:tcBorders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alias w:val="#Nav: /Header/ContractBillingDetailsMapping/ContractBillingDetailsGrouping/ContractBillingDetailsDaysLbl"/>
                              <w:tag w:val="#Nav: Standard_Sales_Invoice/1306"/>
                              <w:id w:val="-572964943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DaysLbl[1]" w:storeItemID="{AF7A6226-6056-400F-ADDA-E1ADA7C08250}"/>
                              <w:text/>
                            </w:sdtPr>
                            <w:sdtContent>
                              <w:p w14:paraId="44DAAAD8" w14:textId="6687484B" w:rsidR="00BA4252" w:rsidRDefault="00BA4252" w:rsidP="00A6493F">
                                <w:pPr>
                                  <w:pStyle w:val="RightAlignmentNormal"/>
                                </w:pPr>
                                <w:proofErr w:type="spellStart"/>
                                <w:r>
                                  <w:t>ContractBillingDetailsDaysLbl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EAAAA" w:themeColor="background2" w:themeShade="BF"/>
                              <w:bottom w:val="single" w:sz="4" w:space="0" w:color="AEAAAA" w:themeColor="background2" w:themeShade="BF"/>
                            </w:tcBorders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alias w:val="#Nav: /Header/ContractBillingDetailsMapping/ContractBillingDetailsGrouping/ContractBillingDetailsQtyLbl"/>
                              <w:tag w:val="#Nav: Standard_Sales_Invoice/1306"/>
                              <w:id w:val="-531345451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QtyLbl[1]" w:storeItemID="{AF7A6226-6056-400F-ADDA-E1ADA7C08250}"/>
                              <w:text/>
                            </w:sdtPr>
                            <w:sdtContent>
                              <w:p w14:paraId="13D8F4B1" w14:textId="4F544D68" w:rsidR="00BA4252" w:rsidRDefault="00BA4252" w:rsidP="00A6493F">
                                <w:pPr>
                                  <w:pStyle w:val="RightAlignmentNormal"/>
                                </w:pPr>
                                <w:proofErr w:type="spellStart"/>
                                <w:r>
                                  <w:t>ContractBillingDetailsQtyLbl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964" w:type="dxa"/>
                            <w:tcBorders>
                              <w:top w:val="single" w:sz="4" w:space="0" w:color="AEAAAA" w:themeColor="background2" w:themeShade="BF"/>
                              <w:bottom w:val="single" w:sz="4" w:space="0" w:color="AEAAAA" w:themeColor="background2" w:themeShade="BF"/>
                            </w:tcBorders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alias w:val="#Nav: /Header/ContractBillingDetailsMapping/ContractBillingDetailsGrouping/ContractBillingDetailsSalesPriceLbl"/>
                              <w:tag w:val="#Nav: Standard_Sales_Invoice/1306"/>
                              <w:id w:val="-1106116688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SalesPriceLbl[1]" w:storeItemID="{AF7A6226-6056-400F-ADDA-E1ADA7C08250}"/>
                              <w:text/>
                            </w:sdtPr>
                            <w:sdtContent>
                              <w:p w14:paraId="052FE413" w14:textId="0F162153" w:rsidR="00BA4252" w:rsidRDefault="00BA4252" w:rsidP="00A6493F">
                                <w:pPr>
                                  <w:pStyle w:val="RightAlignmentNormal"/>
                                </w:pPr>
                                <w:proofErr w:type="spellStart"/>
                                <w:r>
                                  <w:t>ContractBillingDetailsSalesPriceLbl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AEAAAA" w:themeColor="background2" w:themeShade="BF"/>
                              <w:bottom w:val="single" w:sz="4" w:space="0" w:color="AEAAAA" w:themeColor="background2" w:themeShade="BF"/>
                            </w:tcBorders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alias w:val="#Nav: /Header/ContractBillingDetailsMapping/ContractBillingDetailsGrouping/ContractBillingDetailsDiscountPercentLbl"/>
                              <w:tag w:val="#Nav: Standard_Sales_Invoice/1306"/>
                              <w:id w:val="-2043193908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DiscountPercentLbl[1]" w:storeItemID="{AF7A6226-6056-400F-ADDA-E1ADA7C08250}"/>
                              <w:text/>
                            </w:sdtPr>
                            <w:sdtContent>
                              <w:p w14:paraId="194D621B" w14:textId="70212883" w:rsidR="00BA4252" w:rsidRDefault="00671396" w:rsidP="00A6493F">
                                <w:pPr>
                                  <w:pStyle w:val="RightAlignmentNormal"/>
                                </w:pPr>
                                <w:proofErr w:type="spellStart"/>
                                <w:r>
                                  <w:t>ContractBillingDetailsDiscountPercentLbl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907" w:type="dxa"/>
                            <w:tcBorders>
                              <w:top w:val="single" w:sz="4" w:space="0" w:color="AEAAAA" w:themeColor="background2" w:themeShade="BF"/>
                              <w:bottom w:val="single" w:sz="4" w:space="0" w:color="AEAAAA" w:themeColor="background2" w:themeShade="BF"/>
                            </w:tcBorders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alias w:val="#Nav: /Header/ContractBillingDetailsMapping/ContractBillingDetailsGrouping/ContractBillingDetailsDiscountAmountLbl"/>
                              <w:tag w:val="#Nav: Standard_Sales_Invoice/1306"/>
                              <w:id w:val="-1232917054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DiscountAmountLbl[1]" w:storeItemID="{AF7A6226-6056-400F-ADDA-E1ADA7C08250}"/>
                              <w:text/>
                            </w:sdtPr>
                            <w:sdtContent>
                              <w:p w14:paraId="48B957EF" w14:textId="16B93C12" w:rsidR="00BA4252" w:rsidRDefault="00BA4252" w:rsidP="00A6493F">
                                <w:pPr>
                                  <w:pStyle w:val="RightAlignmentNormal"/>
                                </w:pPr>
                                <w:proofErr w:type="spellStart"/>
                                <w:r>
                                  <w:t>ContractBillingDetailsDiscountAmountLbl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794" w:type="dxa"/>
                            <w:tcBorders>
                              <w:top w:val="single" w:sz="4" w:space="0" w:color="AEAAAA" w:themeColor="background2" w:themeShade="BF"/>
                              <w:bottom w:val="single" w:sz="4" w:space="0" w:color="AEAAAA" w:themeColor="background2" w:themeShade="BF"/>
                            </w:tcBorders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alias w:val="#Nav: /Header/ContractBillingDetailsMapping/ContractBillingDetailsGrouping/ContractBillingDetailsAmountLbl"/>
                              <w:tag w:val="#Nav: Standard_Sales_Invoice/1306"/>
                              <w:id w:val="269050585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AmountLbl[1]" w:storeItemID="{AF7A6226-6056-400F-ADDA-E1ADA7C08250}"/>
                              <w:text/>
                            </w:sdtPr>
                            <w:sdtContent>
                              <w:p w14:paraId="096F5986" w14:textId="4DE93E36" w:rsidR="00BA4252" w:rsidRDefault="00BA4252" w:rsidP="00A6493F">
                                <w:pPr>
                                  <w:pStyle w:val="RightAlignmentNormal"/>
                                </w:pPr>
                                <w:proofErr w:type="spellStart"/>
                                <w:r>
                                  <w:t>ContractBillingDetailsAmountLbl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907" w:type="dxa"/>
                            <w:tcBorders>
                              <w:top w:val="single" w:sz="4" w:space="0" w:color="AEAAAA" w:themeColor="background2" w:themeShade="BF"/>
                              <w:bottom w:val="single" w:sz="4" w:space="0" w:color="AEAAAA" w:themeColor="background2" w:themeShade="BF"/>
                            </w:tcBorders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alias w:val="#Nav: /Header/ContractBillingDetailsMapping/ContractBillingDetailsGrouping/ContractBillingDetailsCurrencyCodeLbl"/>
                              <w:tag w:val="#Nav: Standard_Sales_Invoice/1306"/>
                              <w:id w:val="542643813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CurrencyCodeLbl[1]" w:storeItemID="{AF7A6226-6056-400F-ADDA-E1ADA7C08250}"/>
                              <w:text/>
                            </w:sdtPr>
                            <w:sdtContent>
                              <w:p w14:paraId="0FCA1A29" w14:textId="64363F6D" w:rsidR="00BA4252" w:rsidRDefault="00BA4252" w:rsidP="00A6493F">
                                <w:pPr>
                                  <w:pStyle w:val="RightAlignmentNormal"/>
                                </w:pPr>
                                <w:proofErr w:type="spellStart"/>
                                <w:r>
                                  <w:t>ContractBillingDetailsCurrencyCodeLbl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2438" w:type="dxa"/>
                            <w:tcBorders>
                              <w:top w:val="single" w:sz="4" w:space="0" w:color="AEAAAA" w:themeColor="background2" w:themeShade="BF"/>
                              <w:bottom w:val="single" w:sz="4" w:space="0" w:color="AEAAAA" w:themeColor="background2" w:themeShade="BF"/>
                            </w:tcBorders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alias w:val="#Nav: /Header/ContractBillingDetailsMapping/ContractBillingDetailsGrouping/ContractBillingDetailsDescriptionLbl"/>
                              <w:tag w:val="#Nav: Standard_Sales_Invoice/1306"/>
                              <w:id w:val="333342701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DescriptionLbl[1]" w:storeItemID="{AF7A6226-6056-400F-ADDA-E1ADA7C08250}"/>
                              <w:text/>
                            </w:sdtPr>
                            <w:sdtContent>
                              <w:p w14:paraId="575A5E60" w14:textId="3A23C952" w:rsidR="00BA4252" w:rsidRDefault="00BA4252" w:rsidP="00A6493F">
                                <w:pPr>
                                  <w:pStyle w:val="LeftAlignment"/>
                                </w:pPr>
                                <w:proofErr w:type="spellStart"/>
                                <w:r>
                                  <w:t>ContractBillingDetailsDescriptionLbl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</w:tr>
                      <w:tr w:rsidR="00BA4252" w14:paraId="267802EC" w14:textId="77777777" w:rsidTr="0001790A">
                        <w:trPr>
                          <w:trHeight w:hRule="exact" w:val="57"/>
                        </w:trPr>
                        <w:tc>
                          <w:tcPr>
                            <w:tcW w:w="1133" w:type="dxa"/>
                            <w:tcBorders>
                              <w:top w:val="single" w:sz="4" w:space="0" w:color="AEAAAA" w:themeColor="background2" w:themeShade="BF"/>
                            </w:tcBorders>
                            <w:tcMar>
                              <w:left w:w="57" w:type="dxa"/>
                              <w:right w:w="57" w:type="dxa"/>
                            </w:tcMar>
                          </w:tcPr>
                          <w:p w14:paraId="6FF28545" w14:textId="77777777" w:rsidR="00BA4252" w:rsidRDefault="00BA4252" w:rsidP="0001790A">
                            <w:pPr>
                              <w:pStyle w:val="RightAlignmentNormal"/>
                            </w:pP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4" w:space="0" w:color="AEAAAA" w:themeColor="background2" w:themeShade="BF"/>
                            </w:tcBorders>
                            <w:tcMar>
                              <w:left w:w="57" w:type="dxa"/>
                              <w:right w:w="57" w:type="dxa"/>
                            </w:tcMar>
                          </w:tcPr>
                          <w:p w14:paraId="45EF8D98" w14:textId="77777777" w:rsidR="00BA4252" w:rsidRDefault="00BA4252" w:rsidP="0001790A">
                            <w:pPr>
                              <w:pStyle w:val="RightAlignmentNormal"/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EAAAA" w:themeColor="background2" w:themeShade="BF"/>
                            </w:tcBorders>
                            <w:tcMar>
                              <w:left w:w="57" w:type="dxa"/>
                              <w:right w:w="57" w:type="dxa"/>
                            </w:tcMar>
                          </w:tcPr>
                          <w:p w14:paraId="1217DEDB" w14:textId="77777777" w:rsidR="00BA4252" w:rsidRDefault="00BA4252" w:rsidP="0001790A">
                            <w:pPr>
                              <w:pStyle w:val="RightAlignmentNormal"/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EAAAA" w:themeColor="background2" w:themeShade="BF"/>
                            </w:tcBorders>
                            <w:tcMar>
                              <w:left w:w="57" w:type="dxa"/>
                              <w:right w:w="57" w:type="dxa"/>
                            </w:tcMar>
                          </w:tcPr>
                          <w:p w14:paraId="38CD3AD8" w14:textId="77777777" w:rsidR="00BA4252" w:rsidRDefault="00BA4252" w:rsidP="0001790A">
                            <w:pPr>
                              <w:pStyle w:val="RightAlignmentNormal"/>
                            </w:pP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4" w:space="0" w:color="AEAAAA" w:themeColor="background2" w:themeShade="BF"/>
                            </w:tcBorders>
                            <w:tcMar>
                              <w:left w:w="57" w:type="dxa"/>
                              <w:right w:w="57" w:type="dxa"/>
                            </w:tcMar>
                          </w:tcPr>
                          <w:p w14:paraId="34574EA8" w14:textId="77777777" w:rsidR="00BA4252" w:rsidRDefault="00BA4252" w:rsidP="0001790A">
                            <w:pPr>
                              <w:pStyle w:val="RightAlignmentNormal"/>
                            </w:pP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AEAAAA" w:themeColor="background2" w:themeShade="BF"/>
                            </w:tcBorders>
                            <w:tcMar>
                              <w:left w:w="57" w:type="dxa"/>
                              <w:right w:w="57" w:type="dxa"/>
                            </w:tcMar>
                          </w:tcPr>
                          <w:p w14:paraId="147142E0" w14:textId="77777777" w:rsidR="00BA4252" w:rsidRDefault="00BA4252" w:rsidP="0001790A">
                            <w:pPr>
                              <w:pStyle w:val="RightAlignmentNormal"/>
                            </w:pPr>
                          </w:p>
                        </w:tc>
                        <w:tc>
                          <w:tcPr>
                            <w:tcW w:w="907" w:type="dxa"/>
                            <w:tcBorders>
                              <w:top w:val="single" w:sz="4" w:space="0" w:color="AEAAAA" w:themeColor="background2" w:themeShade="BF"/>
                            </w:tcBorders>
                            <w:tcMar>
                              <w:left w:w="57" w:type="dxa"/>
                              <w:right w:w="57" w:type="dxa"/>
                            </w:tcMar>
                          </w:tcPr>
                          <w:p w14:paraId="581F358F" w14:textId="77777777" w:rsidR="00BA4252" w:rsidRDefault="00BA4252" w:rsidP="0001790A">
                            <w:pPr>
                              <w:pStyle w:val="RightAlignmentNormal"/>
                            </w:pP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single" w:sz="4" w:space="0" w:color="AEAAAA" w:themeColor="background2" w:themeShade="BF"/>
                            </w:tcBorders>
                            <w:tcMar>
                              <w:left w:w="57" w:type="dxa"/>
                              <w:right w:w="57" w:type="dxa"/>
                            </w:tcMar>
                          </w:tcPr>
                          <w:p w14:paraId="405692E7" w14:textId="77777777" w:rsidR="00BA4252" w:rsidRDefault="00BA4252" w:rsidP="0001790A">
                            <w:pPr>
                              <w:pStyle w:val="RightAlignmentNormal"/>
                            </w:pPr>
                          </w:p>
                        </w:tc>
                        <w:tc>
                          <w:tcPr>
                            <w:tcW w:w="907" w:type="dxa"/>
                            <w:tcBorders>
                              <w:top w:val="single" w:sz="4" w:space="0" w:color="AEAAAA" w:themeColor="background2" w:themeShade="BF"/>
                            </w:tcBorders>
                            <w:tcMar>
                              <w:left w:w="57" w:type="dxa"/>
                              <w:right w:w="57" w:type="dxa"/>
                            </w:tcMar>
                          </w:tcPr>
                          <w:p w14:paraId="544E8D98" w14:textId="77777777" w:rsidR="00BA4252" w:rsidRDefault="00BA4252" w:rsidP="0001790A">
                            <w:pPr>
                              <w:pStyle w:val="RightAlignmentNormal"/>
                            </w:pPr>
                          </w:p>
                        </w:tc>
                        <w:tc>
                          <w:tcPr>
                            <w:tcW w:w="2438" w:type="dxa"/>
                            <w:tcBorders>
                              <w:top w:val="single" w:sz="4" w:space="0" w:color="AEAAAA" w:themeColor="background2" w:themeShade="BF"/>
                            </w:tcBorders>
                            <w:tcMar>
                              <w:left w:w="57" w:type="dxa"/>
                              <w:right w:w="57" w:type="dxa"/>
                            </w:tcMar>
                          </w:tcPr>
                          <w:p w14:paraId="649AECB7" w14:textId="77777777" w:rsidR="00BA4252" w:rsidRDefault="00BA4252" w:rsidP="0001790A">
                            <w:pPr>
                              <w:pStyle w:val="LeftAlignment"/>
                            </w:pPr>
                          </w:p>
                        </w:tc>
                      </w:tr>
                      <w:sdt>
                        <w:sdtPr>
                          <w:alias w:val="#Nav: /Header/ContractBillingDetailsMapping/ContractBillingDetailsGrouping/ContractBillingDetails"/>
                          <w:tag w:val="#Nav: Standard_Sales_Invoice/1306"/>
                          <w:id w:val="-563416373"/>
                          <w15:dataBinding w:prefixMappings="xmlns:ns0='urn:microsoft-dynamics-nav/reports/Standard_Sales_Invoice/1306/' " w:xpath="/ns0:NavWordReportXmlPart[1]/ns0:Header[1]/ns0:ContractBillingDetailsMapping[1]/ns0:ContractBillingDetailsGrouping[1]/ns0:ContractBillingDetails" w:storeItemID="{AF7A6226-6056-400F-ADDA-E1ADA7C08250}"/>
                          <w15:repeatingSection/>
                        </w:sdtPr>
                        <w:sdtContent>
                          <w:sdt>
                            <w:sdtPr>
                              <w:id w:val="100469544"/>
                              <w:placeholder>
                                <w:docPart w:val="DefaultPlaceholder_-1854013435"/>
                              </w:placeholder>
                              <w15:repeatingSectionItem/>
                            </w:sdtPr>
                            <w:sdtContent>
                              <w:tr w:rsidR="00BA4252" w14:paraId="26CAA9D1" w14:textId="77777777" w:rsidTr="0001790A">
                                <w:tc>
                                  <w:tcPr>
                                    <w:tcW w:w="1133" w:type="dxa"/>
                                    <w:tcMar>
                                      <w:left w:w="170" w:type="dxa"/>
                                      <w:right w:w="57" w:type="dxa"/>
                                    </w:tcMar>
                                  </w:tcPr>
                                  <w:sdt>
                                    <w:sdtPr>
                                      <w:alias w:val="#Nav: /Header/ContractBillingDetailsMapping/ContractBillingDetailsGrouping/ContractBillingDetails/ContractBillingDetailsStartDate"/>
                                      <w:tag w:val="#Nav: Standard_Sales_Invoice/1306"/>
                                      <w:id w:val="295262913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[1]/ns0:ContractBillingDetailsStartDate[1]" w:storeItemID="{AF7A6226-6056-400F-ADDA-E1ADA7C08250}"/>
                                      <w:text/>
                                    </w:sdtPr>
                                    <w:sdtContent>
                                      <w:p w14:paraId="6514D46D" w14:textId="77B2289A" w:rsidR="00BA4252" w:rsidRDefault="00BA4252" w:rsidP="00A6493F">
                                        <w:pPr>
                                          <w:pStyle w:val="RightAlignmentNormal"/>
                                        </w:pPr>
                                        <w:proofErr w:type="spellStart"/>
                                        <w:r>
                                          <w:t>ContractBillingDetailsStartDate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964" w:type="dxa"/>
                                    <w:tcMar>
                                      <w:left w:w="57" w:type="dxa"/>
                                      <w:right w:w="57" w:type="dxa"/>
                                    </w:tcMar>
                                  </w:tcPr>
                                  <w:sdt>
                                    <w:sdtPr>
                                      <w:alias w:val="#Nav: /Header/ContractBillingDetailsMapping/ContractBillingDetailsGrouping/ContractBillingDetails/ContractBillingDetailsEndDate"/>
                                      <w:tag w:val="#Nav: Standard_Sales_Invoice/1306"/>
                                      <w:id w:val="1537238248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[1]/ns0:ContractBillingDetailsEndDate[1]" w:storeItemID="{AF7A6226-6056-400F-ADDA-E1ADA7C08250}"/>
                                      <w:text/>
                                    </w:sdtPr>
                                    <w:sdtContent>
                                      <w:p w14:paraId="6B263861" w14:textId="483ED725" w:rsidR="00BA4252" w:rsidRDefault="00BA4252" w:rsidP="00A6493F">
                                        <w:pPr>
                                          <w:pStyle w:val="RightAlignmentNormal"/>
                                        </w:pPr>
                                        <w:proofErr w:type="spellStart"/>
                                        <w:r>
                                          <w:t>ContractBillingDetailsEndDate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567" w:type="dxa"/>
                                    <w:tcMar>
                                      <w:left w:w="57" w:type="dxa"/>
                                      <w:right w:w="57" w:type="dxa"/>
                                    </w:tcMar>
                                  </w:tcPr>
                                  <w:sdt>
                                    <w:sdtPr>
                                      <w:alias w:val="#Nav: /Header/ContractBillingDetailsMapping/ContractBillingDetailsGrouping/ContractBillingDetails/ContractBillingDetailsDays"/>
                                      <w:tag w:val="#Nav: Standard_Sales_Invoice/1306"/>
                                      <w:id w:val="-1146821645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[1]/ns0:ContractBillingDetailsDays[1]" w:storeItemID="{AF7A6226-6056-400F-ADDA-E1ADA7C08250}"/>
                                      <w:text/>
                                    </w:sdtPr>
                                    <w:sdtContent>
                                      <w:p w14:paraId="344DD8D3" w14:textId="55EFB484" w:rsidR="00BA4252" w:rsidRDefault="00B84AF7" w:rsidP="00A6493F">
                                        <w:pPr>
                                          <w:pStyle w:val="RightAlignmentNormal"/>
                                        </w:pPr>
                                        <w:proofErr w:type="spellStart"/>
                                        <w:r>
                                          <w:t>ContractBillingDetailsDays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851" w:type="dxa"/>
                                    <w:tcMar>
                                      <w:left w:w="57" w:type="dxa"/>
                                      <w:right w:w="57" w:type="dxa"/>
                                    </w:tcMar>
                                  </w:tcPr>
                                  <w:sdt>
                                    <w:sdtPr>
                                      <w:alias w:val="#Nav: /Header/ContractBillingDetailsMapping/ContractBillingDetailsGrouping/ContractBillingDetails/ContractBillingDetailsQuantity"/>
                                      <w:tag w:val="#Nav: Standard_Sales_Invoice/1306"/>
                                      <w:id w:val="-308706844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[1]/ns0:ContractBillingDetailsQuantity[1]" w:storeItemID="{AF7A6226-6056-400F-ADDA-E1ADA7C08250}"/>
                                      <w:text/>
                                    </w:sdtPr>
                                    <w:sdtContent>
                                      <w:p w14:paraId="2983EC99" w14:textId="4AAD561D" w:rsidR="00BA4252" w:rsidRDefault="00BA4252" w:rsidP="00A6493F">
                                        <w:pPr>
                                          <w:pStyle w:val="RightAlignmentNormal"/>
                                        </w:pPr>
                                        <w:proofErr w:type="spellStart"/>
                                        <w:r>
                                          <w:t>ContractBillingDetailsQuantity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964" w:type="dxa"/>
                                    <w:tcMar>
                                      <w:left w:w="57" w:type="dxa"/>
                                      <w:right w:w="57" w:type="dxa"/>
                                    </w:tcMar>
                                  </w:tcPr>
                                  <w:sdt>
                                    <w:sdtPr>
                                      <w:alias w:val="#Nav: /Header/ContractBillingDetailsMapping/ContractBillingDetailsGrouping/ContractBillingDetails/ContractBillingDetailsSalesPrice"/>
                                      <w:tag w:val="#Nav: Standard_Sales_Invoice/1306"/>
                                      <w:id w:val="2117250556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[1]/ns0:ContractBillingDetailsSalesPrice[1]" w:storeItemID="{AF7A6226-6056-400F-ADDA-E1ADA7C08250}"/>
                                      <w:text/>
                                    </w:sdtPr>
                                    <w:sdtContent>
                                      <w:p w14:paraId="45186A2C" w14:textId="278BF3EE" w:rsidR="00BA4252" w:rsidRDefault="00BA4252" w:rsidP="00A6493F">
                                        <w:pPr>
                                          <w:pStyle w:val="RightAlignmentNormal"/>
                                        </w:pPr>
                                        <w:proofErr w:type="spellStart"/>
                                        <w:r>
                                          <w:t>ContractBillingDetailsSalesPrice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1021" w:type="dxa"/>
                                    <w:tcMar>
                                      <w:left w:w="57" w:type="dxa"/>
                                      <w:right w:w="57" w:type="dxa"/>
                                    </w:tcMar>
                                  </w:tcPr>
                                  <w:sdt>
                                    <w:sdtPr>
                                      <w:alias w:val="#Nav: /Header/ContractBillingDetailsMapping/ContractBillingDetailsGrouping/ContractBillingDetails/ContractBillingDetailsDiscountPercent"/>
                                      <w:tag w:val="#Nav: Standard_Sales_Invoice/1306"/>
                                      <w:id w:val="1600913980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[1]/ns0:ContractBillingDetailsDiscountPercent[1]" w:storeItemID="{AF7A6226-6056-400F-ADDA-E1ADA7C08250}"/>
                                      <w:text/>
                                    </w:sdtPr>
                                    <w:sdtContent>
                                      <w:p w14:paraId="54ADE37D" w14:textId="1CC0E8F9" w:rsidR="00BA4252" w:rsidRDefault="00BA4252" w:rsidP="00A6493F">
                                        <w:pPr>
                                          <w:pStyle w:val="RightAlignmentNormal"/>
                                        </w:pPr>
                                        <w:proofErr w:type="spellStart"/>
                                        <w:r>
                                          <w:t>ContractBillingDetailsDiscountPercent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907" w:type="dxa"/>
                                    <w:tcMar>
                                      <w:left w:w="57" w:type="dxa"/>
                                      <w:right w:w="57" w:type="dxa"/>
                                    </w:tcMar>
                                  </w:tcPr>
                                  <w:sdt>
                                    <w:sdtPr>
                                      <w:alias w:val="#Nav: /Header/ContractBillingDetailsMapping/ContractBillingDetailsGrouping/ContractBillingDetails/ContractBillingDetailsBillingDiscountAmount"/>
                                      <w:tag w:val="#Nav: Standard_Sales_Invoice/1306"/>
                                      <w:id w:val="-736781322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[1]/ns0:ContractBillingDetailsBillingDiscountAmount[1]" w:storeItemID="{AF7A6226-6056-400F-ADDA-E1ADA7C08250}"/>
                                      <w:text/>
                                    </w:sdtPr>
                                    <w:sdtContent>
                                      <w:p w14:paraId="2DFD1385" w14:textId="47C84BA8" w:rsidR="00BA4252" w:rsidRDefault="00BA4252" w:rsidP="00A6493F">
                                        <w:pPr>
                                          <w:pStyle w:val="RightAlignmentNormal"/>
                                        </w:pPr>
                                        <w:proofErr w:type="spellStart"/>
                                        <w:r>
                                          <w:t>ContractBillingDetailsBillingDiscountAmount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794" w:type="dxa"/>
                                    <w:tcMar>
                                      <w:left w:w="57" w:type="dxa"/>
                                      <w:right w:w="57" w:type="dxa"/>
                                    </w:tcMar>
                                  </w:tcPr>
                                  <w:sdt>
                                    <w:sdtPr>
                                      <w:alias w:val="#Nav: /Header/ContractBillingDetailsMapping/ContractBillingDetailsGrouping/ContractBillingDetails/ContractBillingDetailsBillingAmount"/>
                                      <w:tag w:val="#Nav: Standard_Sales_Invoice/1306"/>
                                      <w:id w:val="1618179422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[1]/ns0:ContractBillingDetailsBillingAmount[1]" w:storeItemID="{AF7A6226-6056-400F-ADDA-E1ADA7C08250}"/>
                                      <w:text/>
                                    </w:sdtPr>
                                    <w:sdtContent>
                                      <w:p w14:paraId="60E29860" w14:textId="035A09E3" w:rsidR="00BA4252" w:rsidRDefault="00BA4252" w:rsidP="00A6493F">
                                        <w:pPr>
                                          <w:pStyle w:val="RightAlignmentNormal"/>
                                        </w:pPr>
                                        <w:proofErr w:type="spellStart"/>
                                        <w:r>
                                          <w:t>ContractBillingDetailsBillingAmount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907" w:type="dxa"/>
                                    <w:tcMar>
                                      <w:left w:w="57" w:type="dxa"/>
                                      <w:right w:w="57" w:type="dxa"/>
                                    </w:tcMar>
                                  </w:tcPr>
                                  <w:sdt>
                                    <w:sdtPr>
                                      <w:alias w:val="#Nav: /Header/ContractBillingDetailsMapping/ContractBillingDetailsGrouping/ContractBillingDetails/ContractBillingDetailsCurrencyCode"/>
                                      <w:tag w:val="#Nav: Standard_Sales_Invoice/1306"/>
                                      <w:id w:val="-2066860616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[1]/ns0:ContractBillingDetailsCurrencyCode[1]" w:storeItemID="{AF7A6226-6056-400F-ADDA-E1ADA7C08250}"/>
                                      <w:text/>
                                    </w:sdtPr>
                                    <w:sdtContent>
                                      <w:p w14:paraId="6FFC8A84" w14:textId="3C9F32AB" w:rsidR="00BA4252" w:rsidRDefault="00BA4252" w:rsidP="00A6493F">
                                        <w:pPr>
                                          <w:pStyle w:val="RightAlignmentNormal"/>
                                        </w:pPr>
                                        <w:proofErr w:type="spellStart"/>
                                        <w:r>
                                          <w:t>ContractBillingDetailsCurrencyCode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2438" w:type="dxa"/>
                                    <w:tcMar>
                                      <w:left w:w="57" w:type="dxa"/>
                                      <w:right w:w="57" w:type="dxa"/>
                                    </w:tcMar>
                                  </w:tcPr>
                                  <w:sdt>
                                    <w:sdtPr>
                                      <w:alias w:val="#Nav: /Header/ContractBillingDetailsMapping/ContractBillingDetailsGrouping/ContractBillingDetails/ContractBillingDetailsDescription"/>
                                      <w:tag w:val="#Nav: Standard_Sales_Invoice/1306"/>
                                      <w:id w:val="462158552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[1]/ns0:ContractBillingDetailsDescription[1]" w:storeItemID="{AF7A6226-6056-400F-ADDA-E1ADA7C08250}"/>
                                      <w:text/>
                                    </w:sdtPr>
                                    <w:sdtContent>
                                      <w:p w14:paraId="465ADC85" w14:textId="4638D811" w:rsidR="00BA4252" w:rsidRDefault="00BA4252" w:rsidP="00A6493F">
                                        <w:pPr>
                                          <w:pStyle w:val="LeftAlignment"/>
                                        </w:pPr>
                                        <w:proofErr w:type="spellStart"/>
                                        <w:r>
                                          <w:t>ContractBillingDetailsDescription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</w:tr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sdtContent>
      </w:sdt>
    </w:tbl>
    <w:p w14:paraId="469B8B7C" w14:textId="77777777" w:rsidR="00BA4252" w:rsidRPr="00BA4252" w:rsidRDefault="00BA4252" w:rsidP="00BA4252">
      <w:pPr>
        <w:pStyle w:val="Style1"/>
        <w:rPr>
          <w:color w:val="auto"/>
          <w:sz w:val="20"/>
        </w:rPr>
      </w:pPr>
    </w:p>
    <w:sectPr w:rsidR="00BA4252" w:rsidRPr="00BA4252" w:rsidSect="006412D8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82DA8" w14:textId="77777777" w:rsidR="007117ED" w:rsidRDefault="007117ED" w:rsidP="00E40C63">
      <w:pPr>
        <w:spacing w:after="0"/>
      </w:pPr>
      <w:r>
        <w:separator/>
      </w:r>
    </w:p>
  </w:endnote>
  <w:endnote w:type="continuationSeparator" w:id="0">
    <w:p w14:paraId="74BC6477" w14:textId="77777777" w:rsidR="007117ED" w:rsidRDefault="007117ED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="001D1CE2" w:rsidRPr="00982950" w14:paraId="070198CE" w14:textId="77777777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14:paraId="7E22F6EB" w14:textId="77777777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AF7A6226-6056-400F-ADDA-E1ADA7C08250}"/>
                <w:text/>
              </w:sdtPr>
              <w:sdtContent>
                <w:tc>
                  <w:tcPr>
                    <w:tcW w:w="5000" w:type="pct"/>
                  </w:tcPr>
                  <w:p w14:paraId="4562E61E" w14:textId="77777777" w:rsidR="00C43401" w:rsidRDefault="00C43401" w:rsidP="0090637C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14:paraId="1E679666" w14:textId="77777777" w:rsidR="001D1CE2" w:rsidRDefault="001D1CE2" w:rsidP="0090637C">
          <w:pPr>
            <w:pStyle w:val="NoSpacing"/>
            <w:rPr>
              <w:sz w:val="18"/>
              <w:szCs w:val="18"/>
            </w:rPr>
          </w:pPr>
        </w:p>
      </w:tc>
    </w:tr>
  </w:tbl>
  <w:p w14:paraId="634FD0D4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14:paraId="5A6F1AF8" w14:textId="77777777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AF7A6226-6056-400F-ADDA-E1ADA7C08250}"/>
          <w:text/>
        </w:sdtPr>
        <w:sdtContent>
          <w:tc>
            <w:tcPr>
              <w:tcW w:w="5000" w:type="pct"/>
              <w:gridSpan w:val="4"/>
            </w:tcPr>
            <w:p w14:paraId="6FF66434" w14:textId="77777777" w:rsidR="00C43401" w:rsidRDefault="00C43401" w:rsidP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14:paraId="39F5D24D" w14:textId="77777777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AF7A6226-6056-400F-ADDA-E1ADA7C08250}"/>
          <w:text/>
        </w:sdtPr>
        <w:sdtContent>
          <w:tc>
            <w:tcPr>
              <w:tcW w:w="1250" w:type="pct"/>
            </w:tcPr>
            <w:p w14:paraId="736A9480" w14:textId="77777777" w:rsidR="00C43401" w:rsidRDefault="00C43401" w:rsidP="00C43401">
              <w:pPr>
                <w:pStyle w:val="Heading2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AF7A6226-6056-400F-ADDA-E1ADA7C08250}"/>
          <w:text/>
        </w:sdtPr>
        <w:sdtContent>
          <w:tc>
            <w:tcPr>
              <w:tcW w:w="1250" w:type="pct"/>
            </w:tcPr>
            <w:p w14:paraId="5ACFEEBB" w14:textId="77777777" w:rsidR="00C43401" w:rsidRDefault="00C43401" w:rsidP="00C43401">
              <w:pPr>
                <w:pStyle w:val="Heading2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AF7A6226-6056-400F-ADDA-E1ADA7C08250}"/>
          <w:text/>
        </w:sdtPr>
        <w:sdtContent>
          <w:tc>
            <w:tcPr>
              <w:tcW w:w="1250" w:type="pct"/>
            </w:tcPr>
            <w:p w14:paraId="76065C10" w14:textId="77777777" w:rsidR="00C43401" w:rsidRDefault="00C43401" w:rsidP="00C43401">
              <w:pPr>
                <w:pStyle w:val="Heading2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6D06D3BC" w14:textId="77777777" w:rsidR="00C43401" w:rsidRDefault="00C43401" w:rsidP="00C43401">
              <w:pPr>
                <w:pStyle w:val="Heading2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="00C43401" w:rsidRPr="00F83594" w14:paraId="4E7F6B5F" w14:textId="77777777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AF7A6226-6056-400F-ADDA-E1ADA7C08250}"/>
          <w:text/>
        </w:sdtPr>
        <w:sdtContent>
          <w:tc>
            <w:tcPr>
              <w:tcW w:w="1250" w:type="pct"/>
            </w:tcPr>
            <w:p w14:paraId="2691A951" w14:textId="77777777" w:rsidR="00C43401" w:rsidRPr="00F83594" w:rsidRDefault="00C43401" w:rsidP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AF7A6226-6056-400F-ADDA-E1ADA7C08250}"/>
          <w:text/>
        </w:sdtPr>
        <w:sdtContent>
          <w:tc>
            <w:tcPr>
              <w:tcW w:w="1250" w:type="pct"/>
            </w:tcPr>
            <w:p w14:paraId="3D195DFF" w14:textId="77777777" w:rsidR="00C43401" w:rsidRPr="00F83594" w:rsidRDefault="00C43401" w:rsidP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AF7A6226-6056-400F-ADDA-E1ADA7C08250}"/>
          <w:text/>
        </w:sdtPr>
        <w:sdtContent>
          <w:tc>
            <w:tcPr>
              <w:tcW w:w="1250" w:type="pct"/>
            </w:tcPr>
            <w:p w14:paraId="1137C3C0" w14:textId="77777777" w:rsidR="00C43401" w:rsidRPr="00F83594" w:rsidRDefault="00C43401" w:rsidP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235D5480" w14:textId="77777777" w:rsidR="00C43401" w:rsidRPr="00F83594" w:rsidRDefault="00C43401" w:rsidP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14:paraId="3EDFD237" w14:textId="77777777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AF7A6226-6056-400F-ADDA-E1ADA7C08250}"/>
          <w:text/>
        </w:sdtPr>
        <w:sdtContent>
          <w:tc>
            <w:tcPr>
              <w:tcW w:w="1250" w:type="pct"/>
            </w:tcPr>
            <w:p w14:paraId="0946F02F" w14:textId="77777777" w:rsidR="00C43401" w:rsidRDefault="00C43401" w:rsidP="00C43401">
              <w:pPr>
                <w:pStyle w:val="Heading2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AF7A6226-6056-400F-ADDA-E1ADA7C08250}"/>
          <w:text/>
        </w:sdtPr>
        <w:sdtContent>
          <w:tc>
            <w:tcPr>
              <w:tcW w:w="1250" w:type="pct"/>
            </w:tcPr>
            <w:p w14:paraId="0178F84B" w14:textId="77777777" w:rsidR="00C43401" w:rsidRDefault="00C43401" w:rsidP="00C43401">
              <w:pPr>
                <w:pStyle w:val="Heading2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AF7A6226-6056-400F-ADDA-E1ADA7C08250}"/>
          <w:text/>
        </w:sdtPr>
        <w:sdtContent>
          <w:tc>
            <w:tcPr>
              <w:tcW w:w="1250" w:type="pct"/>
            </w:tcPr>
            <w:p w14:paraId="18DA1816" w14:textId="77777777" w:rsidR="00C43401" w:rsidRDefault="00C43401" w:rsidP="00C43401">
              <w:pPr>
                <w:pStyle w:val="Heading2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01DAB85F" w14:textId="77777777" w:rsidR="00C43401" w:rsidRDefault="00C43401" w:rsidP="00C43401">
              <w:pPr>
                <w:pStyle w:val="Heading2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="00C43401" w:rsidRPr="00F83594" w14:paraId="61C0991A" w14:textId="77777777" w:rsidTr="0090637C">
      <w:tc>
        <w:tcPr>
          <w:tcW w:w="1250" w:type="pct"/>
        </w:tcPr>
        <w:p w14:paraId="2B9064EF" w14:textId="77777777" w:rsidR="00C43401" w:rsidRPr="00F83594" w:rsidRDefault="00000000" w:rsidP="005C497A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AF7A6226-6056-400F-ADDA-E1ADA7C08250}"/>
              <w:text/>
            </w:sdtPr>
            <w:sdtContent>
              <w:r w:rsidR="00C43401" w:rsidRPr="00F83594">
                <w:rPr>
                  <w:lang w:val="da-DK"/>
                </w:rPr>
                <w:t>CompanyBankBranchNo</w:t>
              </w:r>
            </w:sdtContent>
          </w:sdt>
          <w:r w:rsidR="00C43401" w:rsidRPr="00F83594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AF7A6226-6056-400F-ADDA-E1ADA7C08250}"/>
              <w:text/>
            </w:sdtPr>
            <w:sdtContent>
              <w:r w:rsidR="00C43401" w:rsidRPr="00F8359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AF7A6226-6056-400F-ADDA-E1ADA7C08250}"/>
          <w:text/>
        </w:sdtPr>
        <w:sdtContent>
          <w:tc>
            <w:tcPr>
              <w:tcW w:w="1250" w:type="pct"/>
            </w:tcPr>
            <w:p w14:paraId="5D7CE88F" w14:textId="77777777" w:rsidR="00C43401" w:rsidRPr="00F83594" w:rsidRDefault="00C43401" w:rsidP="005C497A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AF7A6226-6056-400F-ADDA-E1ADA7C08250}"/>
          <w:text/>
        </w:sdtPr>
        <w:sdtContent>
          <w:tc>
            <w:tcPr>
              <w:tcW w:w="1250" w:type="pct"/>
            </w:tcPr>
            <w:p w14:paraId="1BF29795" w14:textId="77777777" w:rsidR="00C43401" w:rsidRPr="00F83594" w:rsidRDefault="00C43401" w:rsidP="005C497A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44ADFC9B" w14:textId="77777777" w:rsidR="00C43401" w:rsidRPr="00F83594" w:rsidRDefault="00C43401" w:rsidP="005C497A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14:paraId="34BE6FA2" w14:textId="77777777" w:rsidR="00C43401" w:rsidRPr="005C497A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C3275E" w14:textId="77777777" w:rsidR="007117ED" w:rsidRDefault="007117ED" w:rsidP="00E40C63">
      <w:pPr>
        <w:spacing w:after="0"/>
      </w:pPr>
      <w:r>
        <w:separator/>
      </w:r>
    </w:p>
  </w:footnote>
  <w:footnote w:type="continuationSeparator" w:id="0">
    <w:p w14:paraId="78729307" w14:textId="77777777" w:rsidR="007117ED" w:rsidRDefault="007117ED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14:paraId="1BD680FE" w14:textId="77777777" w:rsidTr="00772EA7">
      <w:tc>
        <w:tcPr>
          <w:tcW w:w="2929" w:type="pct"/>
        </w:tcPr>
        <w:p w14:paraId="30E8CFF0" w14:textId="77777777" w:rsidR="00C43401" w:rsidRPr="00C43401" w:rsidRDefault="00000000" w:rsidP="00C43401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="00C43401" w:rsidRP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="00C43401" w:rsidRP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="00C43401" w:rsidRP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14:paraId="6E7DE9F3" w14:textId="77777777" w:rsidR="00C43401" w:rsidRDefault="00C43401" w:rsidP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14:paraId="6F84FF38" w14:textId="77777777" w:rsidR="00C43401" w:rsidRDefault="00000000" w:rsidP="00C43401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="00C43401" w:rsidRPr="00204F31">
                <w:t>Page_Lbl</w:t>
              </w:r>
              <w:proofErr w:type="spellEnd"/>
            </w:sdtContent>
          </w:sdt>
          <w:r w:rsidR="00C43401" w:rsidRPr="00204F31">
            <w:t xml:space="preserve">  </w:t>
          </w:r>
          <w:r w:rsidR="00C43401"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PAGE  \* Arabic  \* MERGEFORMAT </w:instrText>
          </w:r>
          <w:r w:rsidR="00C43401" w:rsidRPr="00204F3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="00C43401" w:rsidRPr="00204F31">
            <w:rPr>
              <w:bCs/>
            </w:rPr>
            <w:fldChar w:fldCharType="end"/>
          </w:r>
          <w:r w:rsidR="00C43401" w:rsidRPr="00204F31">
            <w:t xml:space="preserve"> / </w:t>
          </w:r>
          <w:r w:rsidR="00C43401"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NUMPAGES  \* Arabic  \* MERGEFORMAT </w:instrText>
          </w:r>
          <w:r w:rsidR="00C43401" w:rsidRPr="00204F3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="00C43401" w:rsidRPr="00204F31">
            <w:rPr>
              <w:bCs/>
            </w:rPr>
            <w:fldChar w:fldCharType="end"/>
          </w:r>
        </w:p>
      </w:tc>
      <w:tc>
        <w:tcPr>
          <w:tcW w:w="2071" w:type="pct"/>
        </w:tcPr>
        <w:p w14:paraId="5C3FEF91" w14:textId="77777777" w:rsidR="00C43401" w:rsidRDefault="00C43401" w:rsidP="00C43401">
          <w:pPr>
            <w:pStyle w:val="Header"/>
            <w:jc w:val="right"/>
            <w:rPr>
              <w:b/>
            </w:rPr>
          </w:pPr>
        </w:p>
      </w:tc>
    </w:tr>
  </w:tbl>
  <w:p w14:paraId="0F1F58A8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14:paraId="193E45BF" w14:textId="77777777" w:rsidTr="00772EA7">
      <w:tc>
        <w:tcPr>
          <w:tcW w:w="2929" w:type="pct"/>
        </w:tcPr>
        <w:p w14:paraId="3375722D" w14:textId="77777777" w:rsidR="00C43401" w:rsidRPr="00204F31" w:rsidRDefault="00000000" w:rsidP="00C43401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="00C43401" w:rsidRPr="00204F31">
                <w:t>DocumentTitle_Lbl</w:t>
              </w:r>
              <w:proofErr w:type="spellEnd"/>
            </w:sdtContent>
          </w:sdt>
          <w:r w:rsidR="00C43401" w:rsidRPr="00204F3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="00C43401" w:rsidRPr="00204F3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14:paraId="3BA9F0CE" w14:textId="77777777" w:rsidR="00C43401" w:rsidRDefault="00C43401" w:rsidP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14:paraId="0187DB1E" w14:textId="77777777" w:rsidR="00C43401" w:rsidRPr="00204F31" w:rsidRDefault="00000000" w:rsidP="00C43401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="00C43401" w:rsidRPr="00204F31">
                <w:t>Page_Lbl</w:t>
              </w:r>
              <w:proofErr w:type="spellEnd"/>
            </w:sdtContent>
          </w:sdt>
          <w:r w:rsidR="00C43401" w:rsidRPr="00204F31">
            <w:t xml:space="preserve">  </w:t>
          </w:r>
          <w:r w:rsidR="00C43401"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PAGE  \* Arabic  \* MERGEFORMAT </w:instrText>
          </w:r>
          <w:r w:rsidR="00C43401" w:rsidRPr="00204F3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="00C43401" w:rsidRPr="00204F31">
            <w:rPr>
              <w:bCs/>
            </w:rPr>
            <w:fldChar w:fldCharType="end"/>
          </w:r>
          <w:r w:rsidR="00C43401" w:rsidRPr="00204F31">
            <w:t xml:space="preserve"> / </w:t>
          </w:r>
          <w:r w:rsidR="00C43401"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NUMPAGES  \* Arabic  \* MERGEFORMAT </w:instrText>
          </w:r>
          <w:r w:rsidR="00C43401" w:rsidRPr="00204F3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="00C43401" w:rsidRPr="00204F31">
            <w:rPr>
              <w:bCs/>
            </w:rPr>
            <w:fldChar w:fldCharType="end"/>
          </w:r>
        </w:p>
        <w:p w14:paraId="53EDBDED" w14:textId="77777777" w:rsidR="00C43401" w:rsidRDefault="00C43401" w:rsidP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14:paraId="629C177F" w14:textId="77777777" w:rsidR="00C43401" w:rsidRDefault="00000000" w:rsidP="00C43401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AF7A6226-6056-400F-ADDA-E1ADA7C08250}"/>
              <w:picture/>
            </w:sdtPr>
            <w:sdtContent>
              <w:r w:rsidR="00C43401">
                <w:rPr>
                  <w:noProof/>
                </w:rPr>
                <w:drawing>
                  <wp:inline distT="0" distB="0" distL="0" distR="0" wp14:anchorId="27B7430A" wp14:editId="3C938EFB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14:paraId="0506655D" w14:textId="77777777"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351"/>
    <w:rsid w:val="00052A25"/>
    <w:rsid w:val="00060755"/>
    <w:rsid w:val="00061513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41F58"/>
    <w:rsid w:val="00151C73"/>
    <w:rsid w:val="00157F4D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4677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0D1"/>
    <w:rsid w:val="00337723"/>
    <w:rsid w:val="00355E20"/>
    <w:rsid w:val="00374316"/>
    <w:rsid w:val="0038349C"/>
    <w:rsid w:val="00394029"/>
    <w:rsid w:val="0039756E"/>
    <w:rsid w:val="003A0907"/>
    <w:rsid w:val="003A136F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D10F9"/>
    <w:rsid w:val="004E18A1"/>
    <w:rsid w:val="004F2432"/>
    <w:rsid w:val="005008BF"/>
    <w:rsid w:val="0051660C"/>
    <w:rsid w:val="00524FE6"/>
    <w:rsid w:val="00532E23"/>
    <w:rsid w:val="00540256"/>
    <w:rsid w:val="00543913"/>
    <w:rsid w:val="00545960"/>
    <w:rsid w:val="00552846"/>
    <w:rsid w:val="00563DCD"/>
    <w:rsid w:val="00565DCB"/>
    <w:rsid w:val="005731CF"/>
    <w:rsid w:val="00580388"/>
    <w:rsid w:val="00587157"/>
    <w:rsid w:val="00595F7F"/>
    <w:rsid w:val="005963DE"/>
    <w:rsid w:val="005A0994"/>
    <w:rsid w:val="005B202B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2D8"/>
    <w:rsid w:val="006418FA"/>
    <w:rsid w:val="00671396"/>
    <w:rsid w:val="0067225B"/>
    <w:rsid w:val="00677AD5"/>
    <w:rsid w:val="0068273F"/>
    <w:rsid w:val="00683CCE"/>
    <w:rsid w:val="00684C66"/>
    <w:rsid w:val="00684EEB"/>
    <w:rsid w:val="006907F2"/>
    <w:rsid w:val="006A2A7B"/>
    <w:rsid w:val="006B6D9A"/>
    <w:rsid w:val="006C30D9"/>
    <w:rsid w:val="006C4581"/>
    <w:rsid w:val="006C6796"/>
    <w:rsid w:val="006D4B90"/>
    <w:rsid w:val="006D5048"/>
    <w:rsid w:val="006D64AE"/>
    <w:rsid w:val="006F2626"/>
    <w:rsid w:val="006F7E85"/>
    <w:rsid w:val="00710C91"/>
    <w:rsid w:val="007117ED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5E53"/>
    <w:rsid w:val="00836184"/>
    <w:rsid w:val="00844D12"/>
    <w:rsid w:val="00845DAF"/>
    <w:rsid w:val="00845E08"/>
    <w:rsid w:val="008533EF"/>
    <w:rsid w:val="00856BBF"/>
    <w:rsid w:val="00860150"/>
    <w:rsid w:val="00892F16"/>
    <w:rsid w:val="008A3828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3642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251"/>
    <w:rsid w:val="00A048EC"/>
    <w:rsid w:val="00A30C38"/>
    <w:rsid w:val="00A42BE5"/>
    <w:rsid w:val="00A6493F"/>
    <w:rsid w:val="00A76F36"/>
    <w:rsid w:val="00A9010E"/>
    <w:rsid w:val="00A940EF"/>
    <w:rsid w:val="00A9726D"/>
    <w:rsid w:val="00AA7326"/>
    <w:rsid w:val="00AB6F4E"/>
    <w:rsid w:val="00AF1EDD"/>
    <w:rsid w:val="00AF4452"/>
    <w:rsid w:val="00AF62CA"/>
    <w:rsid w:val="00B01DA6"/>
    <w:rsid w:val="00B10D67"/>
    <w:rsid w:val="00B22FDE"/>
    <w:rsid w:val="00B23D05"/>
    <w:rsid w:val="00B2643E"/>
    <w:rsid w:val="00B32D4B"/>
    <w:rsid w:val="00B402B9"/>
    <w:rsid w:val="00B437D5"/>
    <w:rsid w:val="00B55072"/>
    <w:rsid w:val="00B57659"/>
    <w:rsid w:val="00B60D54"/>
    <w:rsid w:val="00B63554"/>
    <w:rsid w:val="00B8205C"/>
    <w:rsid w:val="00B84AF7"/>
    <w:rsid w:val="00B86BCD"/>
    <w:rsid w:val="00B86E6F"/>
    <w:rsid w:val="00B91CA1"/>
    <w:rsid w:val="00B92F96"/>
    <w:rsid w:val="00B96060"/>
    <w:rsid w:val="00BA4252"/>
    <w:rsid w:val="00BC21B4"/>
    <w:rsid w:val="00BC232B"/>
    <w:rsid w:val="00BC3BE0"/>
    <w:rsid w:val="00BD2533"/>
    <w:rsid w:val="00BD35AE"/>
    <w:rsid w:val="00BD617D"/>
    <w:rsid w:val="00BE5952"/>
    <w:rsid w:val="00BE6BE6"/>
    <w:rsid w:val="00BF0F10"/>
    <w:rsid w:val="00C108B0"/>
    <w:rsid w:val="00C27C1A"/>
    <w:rsid w:val="00C32E88"/>
    <w:rsid w:val="00C36F18"/>
    <w:rsid w:val="00C37817"/>
    <w:rsid w:val="00C406BC"/>
    <w:rsid w:val="00C40BE4"/>
    <w:rsid w:val="00C41DE3"/>
    <w:rsid w:val="00C43401"/>
    <w:rsid w:val="00C47206"/>
    <w:rsid w:val="00C536C9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380C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4E79"/>
    <w:rsid w:val="00E96A2B"/>
    <w:rsid w:val="00EA246E"/>
    <w:rsid w:val="00EA259E"/>
    <w:rsid w:val="00EA27AA"/>
    <w:rsid w:val="00EB26BB"/>
    <w:rsid w:val="00EB41CB"/>
    <w:rsid w:val="00EB5B19"/>
    <w:rsid w:val="00EB7821"/>
    <w:rsid w:val="00EC1995"/>
    <w:rsid w:val="00EC4C86"/>
    <w:rsid w:val="00ED0377"/>
    <w:rsid w:val="00EE0DD7"/>
    <w:rsid w:val="00EE2CA3"/>
    <w:rsid w:val="00EE53F7"/>
    <w:rsid w:val="00EF7481"/>
    <w:rsid w:val="00F14176"/>
    <w:rsid w:val="00F158D3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2FB7"/>
    <w:rsid w:val="00F83AD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78B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LeftAlignment">
    <w:name w:val="LeftAlignment"/>
    <w:basedOn w:val="Normal"/>
    <w:link w:val="LeftAlignmentChar"/>
    <w:qFormat/>
    <w:rsid w:val="00BA4252"/>
    <w:pPr>
      <w:spacing w:after="0"/>
    </w:pPr>
    <w:rPr>
      <w:rFonts w:ascii="Segoe UI" w:eastAsiaTheme="minorEastAsia" w:hAnsi="Segoe UI" w:cs="Segoe UI"/>
      <w:sz w:val="14"/>
      <w:szCs w:val="14"/>
    </w:rPr>
  </w:style>
  <w:style w:type="character" w:customStyle="1" w:styleId="LeftAlignmentChar">
    <w:name w:val="LeftAlignment Char"/>
    <w:basedOn w:val="DefaultParagraphFont"/>
    <w:link w:val="LeftAlignment"/>
    <w:rsid w:val="00BA4252"/>
    <w:rPr>
      <w:rFonts w:ascii="Segoe UI" w:eastAsiaTheme="minorEastAsia" w:hAnsi="Segoe UI" w:cs="Segoe UI"/>
      <w:sz w:val="14"/>
      <w:szCs w:val="14"/>
    </w:rPr>
  </w:style>
  <w:style w:type="paragraph" w:customStyle="1" w:styleId="RightAlignmentNormal">
    <w:name w:val="RightAlignmentNormal"/>
    <w:basedOn w:val="Normal"/>
    <w:link w:val="RightAlignmentNormalChar"/>
    <w:qFormat/>
    <w:rsid w:val="00BA4252"/>
    <w:pPr>
      <w:spacing w:after="0"/>
      <w:jc w:val="right"/>
    </w:pPr>
    <w:rPr>
      <w:rFonts w:ascii="Segoe UI" w:eastAsiaTheme="minorEastAsia" w:hAnsi="Segoe UI" w:cs="Segoe UI"/>
      <w:sz w:val="14"/>
      <w:szCs w:val="14"/>
    </w:rPr>
  </w:style>
  <w:style w:type="character" w:customStyle="1" w:styleId="RightAlignmentNormalChar">
    <w:name w:val="RightAlignmentNormal Char"/>
    <w:basedOn w:val="DefaultParagraphFont"/>
    <w:link w:val="RightAlignmentNormal"/>
    <w:rsid w:val="00BA4252"/>
    <w:rPr>
      <w:rFonts w:ascii="Segoe UI" w:eastAsiaTheme="minorEastAsia" w:hAnsi="Segoe UI" w:cs="Segoe UI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6CD3F-B5CD-44AF-95FB-9954DD94246E}"/>
      </w:docPartPr>
      <w:docPartBody>
        <w:p w:rsidR="001D194D" w:rsidRDefault="0078233C">
          <w:r w:rsidRPr="008B6A9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73078"/>
    <w:rsid w:val="0009371B"/>
    <w:rsid w:val="001024F7"/>
    <w:rsid w:val="00133336"/>
    <w:rsid w:val="001D194D"/>
    <w:rsid w:val="001D6FE3"/>
    <w:rsid w:val="001F6C15"/>
    <w:rsid w:val="00216081"/>
    <w:rsid w:val="002210C8"/>
    <w:rsid w:val="0027442B"/>
    <w:rsid w:val="002A6E8F"/>
    <w:rsid w:val="002B3B07"/>
    <w:rsid w:val="002B40FC"/>
    <w:rsid w:val="002B6532"/>
    <w:rsid w:val="002F6AA1"/>
    <w:rsid w:val="003156C4"/>
    <w:rsid w:val="003370D1"/>
    <w:rsid w:val="003514EE"/>
    <w:rsid w:val="00377866"/>
    <w:rsid w:val="003C12CB"/>
    <w:rsid w:val="003D1B0C"/>
    <w:rsid w:val="003E037C"/>
    <w:rsid w:val="003F5C4E"/>
    <w:rsid w:val="00401EE8"/>
    <w:rsid w:val="00441283"/>
    <w:rsid w:val="004966EF"/>
    <w:rsid w:val="005073E4"/>
    <w:rsid w:val="00507E0A"/>
    <w:rsid w:val="00540256"/>
    <w:rsid w:val="00591BD2"/>
    <w:rsid w:val="005C545E"/>
    <w:rsid w:val="005E35BE"/>
    <w:rsid w:val="00644DEE"/>
    <w:rsid w:val="00781235"/>
    <w:rsid w:val="0078233C"/>
    <w:rsid w:val="00784F9C"/>
    <w:rsid w:val="007F1293"/>
    <w:rsid w:val="0080614B"/>
    <w:rsid w:val="00817E69"/>
    <w:rsid w:val="0089757A"/>
    <w:rsid w:val="008A720C"/>
    <w:rsid w:val="00916429"/>
    <w:rsid w:val="00920D69"/>
    <w:rsid w:val="009A5EC5"/>
    <w:rsid w:val="009C4954"/>
    <w:rsid w:val="009E7F5B"/>
    <w:rsid w:val="00A01C7A"/>
    <w:rsid w:val="00A103E8"/>
    <w:rsid w:val="00A10449"/>
    <w:rsid w:val="00A46F73"/>
    <w:rsid w:val="00AC48B9"/>
    <w:rsid w:val="00AD7BCB"/>
    <w:rsid w:val="00B06A1E"/>
    <w:rsid w:val="00B176AF"/>
    <w:rsid w:val="00B5335B"/>
    <w:rsid w:val="00B81B02"/>
    <w:rsid w:val="00B95809"/>
    <w:rsid w:val="00BD617D"/>
    <w:rsid w:val="00BD662E"/>
    <w:rsid w:val="00BE5932"/>
    <w:rsid w:val="00BF27CE"/>
    <w:rsid w:val="00C03606"/>
    <w:rsid w:val="00CB7A61"/>
    <w:rsid w:val="00CB7A74"/>
    <w:rsid w:val="00CC4D9A"/>
    <w:rsid w:val="00CC7327"/>
    <w:rsid w:val="00CD6CA3"/>
    <w:rsid w:val="00D52343"/>
    <w:rsid w:val="00EB2345"/>
    <w:rsid w:val="00F3718A"/>
    <w:rsid w:val="00F37B8E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233C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5A378AE2A06247B8B96433847EB1A999">
    <w:name w:val="5A378AE2A06247B8B96433847EB1A999"/>
    <w:rsid w:val="00B5335B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  <w:style w:type="paragraph" w:customStyle="1" w:styleId="A99C71129AE64F969F53D72316049A67">
    <w:name w:val="A99C71129AE64F969F53D72316049A67"/>
    <w:rsid w:val="00B5335B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  <w:style w:type="paragraph" w:customStyle="1" w:styleId="2C940BCE037B418A857C6947B2965FC1">
    <w:name w:val="2C940BCE037B418A857C6947B2965FC1"/>
    <w:rsid w:val="00B5335B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  <w:style w:type="paragraph" w:customStyle="1" w:styleId="289322E0647F403783B4F2044E6A0252">
    <w:name w:val="289322E0647F403783B4F2044E6A0252"/>
    <w:rsid w:val="00B5335B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c u r r i n g B i l l i n g > R e c u r r i n g B i l l i n g < / R e c u r r i n g B i l l i n g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o n t r a c t L i n e N o > C o n t r a c t L i n e N o < / C o n t r a c t L i n e N o >  
             < C o n t r a c t N o > C o n t r a c t N o < / C o n t r a c t N o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R e c u r r i n g B i l l i n g f r o m > R e c u r r i n g B i l l i n g f r o m < / R e c u r r i n g B i l l i n g f r o m >  
             < R e c u r r i n g B i l l i n g t o > R e c u r r i n g B i l l i n g t o < / R e c u r r i n g B i l l i n g t o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    < C o n t r a c t B i l l i n g D e t a i l s M a p p i n g >  
             < C o n t r a c t B i l l i n g D e t a i l s C o n t r a c t N o L b l > C o n t r a c t B i l l i n g D e t a i l s C o n t r a c t N o L b l < / C o n t r a c t B i l l i n g D e t a i l s C o n t r a c t N o L b l >  
             < C o n t r a c t B i l l i n g D e t a i l s C u s t o m e r L b l > C o n t r a c t B i l l i n g D e t a i l s C u s t o m e r L b l < / C o n t r a c t B i l l i n g D e t a i l s C u s t o m e r L b l >  
             < C o n t r a c t B i l l i n g D e t a i l s P o s i t i o n D e s c r i p t i o n L b l > C o n t r a c t B i l l i n g D e t a i l s P o s i t i o n D e s c r i p t i o n L b l < / C o n t r a c t B i l l i n g D e t a i l s P o s i t i o n D e s c r i p t i o n L b l >  
             < C o n t r a c t B i l l i n g D e t a i l s P o s i t i o n N o L b l > C o n t r a c t B i l l i n g D e t a i l s P o s i t i o n N o L b l < / C o n t r a c t B i l l i n g D e t a i l s P o s i t i o n N o L b l >  
             < C o n t r a c t B i l l i n g D e t a i l s G r o u p i n g >  
                 < C o n t r a c t B i l l i n g D e t a i l s A m o u n t L b l > C o n t r a c t B i l l i n g D e t a i l s A m o u n t L b l < / C o n t r a c t B i l l i n g D e t a i l s A m o u n t L b l >  
                 < C o n t r a c t B i l l i n g D e t a i l s C o n t r a c t N o > C o n t r a c t B i l l i n g D e t a i l s C o n t r a c t N o < / C o n t r a c t B i l l i n g D e t a i l s C o n t r a c t N o >  
                 < C o n t r a c t B i l l i n g D e t a i l s C u r r e n c y C o d e L b l > C o n t r a c t B i l l i n g D e t a i l s C u r r e n c y C o d e L b l < / C o n t r a c t B i l l i n g D e t a i l s C u r r e n c y C o d e L b l >  
                 < C o n t r a c t B i l l i n g D e t a i l s C u s t o m e r N a m e > C o n t r a c t B i l l i n g D e t a i l s C u s t o m e r N a m e < / C o n t r a c t B i l l i n g D e t a i l s C u s t o m e r N a m e >  
                 < C o n t r a c t B i l l i n g D e t a i l s D a y s L b l > C o n t r a c t B i l l i n g D e t a i l s D a y s L b l < / C o n t r a c t B i l l i n g D e t a i l s D a y s L b l >  
                 < C o n t r a c t B i l l i n g D e t a i l s D e s c r i p t i o n L b l > C o n t r a c t B i l l i n g D e t a i l s D e s c r i p t i o n L b l < / C o n t r a c t B i l l i n g D e t a i l s D e s c r i p t i o n L b l >  
                 < C o n t r a c t B i l l i n g D e t a i l s D i s c o u n t A m o u n t L b l > C o n t r a c t B i l l i n g D e t a i l s D i s c o u n t A m o u n t L b l < / C o n t r a c t B i l l i n g D e t a i l s D i s c o u n t A m o u n t L b l >  
                 < C o n t r a c t B i l l i n g D e t a i l s D i s c o u n t P e r c e n t L b l > C o n t r a c t B i l l i n g D e t a i l s D i s c o u n t P e r c e n t L b l < / C o n t r a c t B i l l i n g D e t a i l s D i s c o u n t P e r c e n t L b l >  
                 < C o n t r a c t B i l l i n g D e t a i l s E n d D a t e L b l > C o n t r a c t B i l l i n g D e t a i l s E n d D a t e L b l < / C o n t r a c t B i l l i n g D e t a i l s E n d D a t e L b l >  
                 < C o n t r a c t B i l l i n g D e t a i l s P o s i t i o n D e s c r i p t i o n > C o n t r a c t B i l l i n g D e t a i l s P o s i t i o n D e s c r i p t i o n < / C o n t r a c t B i l l i n g D e t a i l s P o s i t i o n D e s c r i p t i o n >  
                 < C o n t r a c t B i l l i n g D e t a i l s P o s i t i o n N o > C o n t r a c t B i l l i n g D e t a i l s P o s i t i o n N o < / C o n t r a c t B i l l i n g D e t a i l s P o s i t i o n N o >  
                 < C o n t r a c t B i l l i n g D e t a i l s Q t y L b l > C o n t r a c t B i l l i n g D e t a i l s Q t y L b l < / C o n t r a c t B i l l i n g D e t a i l s Q t y L b l >  
                 < C o n t r a c t B i l l i n g D e t a i l s S a l e s P r i c e L b l > C o n t r a c t B i l l i n g D e t a i l s S a l e s P r i c e L b l < / C o n t r a c t B i l l i n g D e t a i l s S a l e s P r i c e L b l >  
                 < C o n t r a c t B i l l i n g D e t a i l s S t a r t D a t e L b l > C o n t r a c t B i l l i n g D e t a i l s S t a r t D a t e L b l < / C o n t r a c t B i l l i n g D e t a i l s S t a r t D a t e L b l >  
                 < C o n t r a c t B i l l i n g D e t a i l s >  
                     < C o n t r a c t B i l l i n g D e t a i l s B i l l i n g A m o u n t > C o n t r a c t B i l l i n g D e t a i l s B i l l i n g A m o u n t < / C o n t r a c t B i l l i n g D e t a i l s B i l l i n g A m o u n t >  
                     < C o n t r a c t B i l l i n g D e t a i l s B i l l i n g D i s c o u n t A m o u n t > C o n t r a c t B i l l i n g D e t a i l s B i l l i n g D i s c o u n t A m o u n t < / C o n t r a c t B i l l i n g D e t a i l s B i l l i n g D i s c o u n t A m o u n t >  
                     < C o n t r a c t B i l l i n g D e t a i l s C u r r e n c y C o d e > C o n t r a c t B i l l i n g D e t a i l s C u r r e n c y C o d e < / C o n t r a c t B i l l i n g D e t a i l s C u r r e n c y C o d e >  
                     < C o n t r a c t B i l l i n g D e t a i l s D a y s > C o n t r a c t B i l l i n g D e t a i l s D a y s < / C o n t r a c t B i l l i n g D e t a i l s D a y s >  
                     < C o n t r a c t B i l l i n g D e t a i l s D e s c r i p t i o n > C o n t r a c t B i l l i n g D e t a i l s D e s c r i p t i o n < / C o n t r a c t B i l l i n g D e t a i l s D e s c r i p t i o n >  
                     < C o n t r a c t B i l l i n g D e t a i l s D i s c o u n t P e r c e n t > C o n t r a c t B i l l i n g D e t a i l s D i s c o u n t P e r c e n t < / C o n t r a c t B i l l i n g D e t a i l s D i s c o u n t P e r c e n t >  
                     < C o n t r a c t B i l l i n g D e t a i l s E n d D a t e > C o n t r a c t B i l l i n g D e t a i l s E n d D a t e < / C o n t r a c t B i l l i n g D e t a i l s E n d D a t e >  
                     < C o n t r a c t B i l l i n g D e t a i l s Q u a n t i t y > C o n t r a c t B i l l i n g D e t a i l s Q u a n t i t y < / C o n t r a c t B i l l i n g D e t a i l s Q u a n t i t y >  
                     < C o n t r a c t B i l l i n g D e t a i l s S a l e s P r i c e > C o n t r a c t B i l l i n g D e t a i l s S a l e s P r i c e < / C o n t r a c t B i l l i n g D e t a i l s S a l e s P r i c e >  
                     < C o n t r a c t B i l l i n g D e t a i l s S t a r t D a t e > C o n t r a c t B i l l i n g D e t a i l s S t a r t D a t e < / C o n t r a c t B i l l i n g D e t a i l s S t a r t D a t e >  
                 < / C o n t r a c t B i l l i n g D e t a i l s >  
             < / C o n t r a c t B i l l i n g D e t a i l s G r o u p i n g >  
         < / C o n t r a c t B i l l i n g D e t a i l s M a p p i n g >  
     < / H e a d e r >  
 < / N a v W o r d R e p o r t X m l P a r t > 
</file>

<file path=customXml/itemProps1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7A6226-6056-400F-ADDA-E1ADA7C08250}">
  <ds:schemaRefs>
    <ds:schemaRef ds:uri="urn:microsoft-dynamics-nav/reports/Standard_Sales_Invoice/1306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296</Words>
  <Characters>2264</Characters>
  <Application>Microsoft Office Word</Application>
  <DocSecurity>0</DocSecurity>
  <Lines>70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2025-08-22T16:23:00Z</dcterms:modified>
</cp:coreProperties>
</file>